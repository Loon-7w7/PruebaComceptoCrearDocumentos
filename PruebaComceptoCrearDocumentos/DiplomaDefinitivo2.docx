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AB3E" w14:textId="2684AE34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3FF5FEE" wp14:editId="7B44625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9CD2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8F594AF" wp14:editId="5497FF7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9587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552"/>
        <w:gridCol w:w="6080"/>
        <w:gridCol w:w="2811"/>
        <w:gridCol w:w="5450"/>
        <w:gridCol w:w="505"/>
      </w:tblGrid>
      <w:tr w:rsidR="00A04CC4" w:rsidRPr="002416E6" w14:paraId="0BC2335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78F33C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C28E932B4F7D424E9D6BD01E3E08D836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0C400A3F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43910A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9B0D1636F4A54E61A275D28869DB4B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15954191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sdt>
            <w:sdtPr>
              <w:alias w:val="NameStuden"/>
              <w:tag w:val="NameStuden"/>
              <w:id w:val="362324720"/>
              <w:placeholder>
                <w:docPart w:val="1A4F63D0474E459FA23E5A2F1269877D"/>
              </w:placeholder>
              <w:temporary/>
              <w15:appearance w15:val="tags"/>
            </w:sdtPr>
            <w:sdtContent>
              <w:p w14:paraId="02C1BCBC" w14:textId="77777777" w:rsidR="005B5479" w:rsidRDefault="005B5479" w:rsidP="005B5479">
                <w:pPr>
                  <w:pStyle w:val="Ttulo1"/>
                </w:pPr>
                <w:r>
                  <w:t>awdawdawdawd</w:t>
                </w:r>
              </w:p>
            </w:sdtContent>
          </w:sdt>
          <w:p w14:paraId="0FD5BBE0" w14:textId="3C84F1E8" w:rsidR="005B5479" w:rsidRPr="005B5479" w:rsidRDefault="005B5479" w:rsidP="005B5479"/>
        </w:tc>
      </w:tr>
      <w:tr w:rsidR="00A04CC4" w:rsidRPr="002416E6" w14:paraId="353DE708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1A010C34" w14:textId="77777777" w:rsidR="00A04CC4" w:rsidRPr="002416E6" w:rsidRDefault="00000000" w:rsidP="002416E6">
            <w:sdt>
              <w:sdtPr>
                <w:id w:val="-2142961860"/>
                <w:placeholder>
                  <w:docPart w:val="6002D291EEB1497D8F1654A575452F5C"/>
                </w:placeholder>
                <w:temporary/>
                <w:showingPlcHdr/>
                <w15:appearance w15:val="hidden"/>
              </w:sdtPr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5C3A4E3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sdt>
            <w:sdtPr>
              <w:alias w:val="TextDatatime"/>
              <w:tag w:val="Fecha"/>
              <w:id w:val="-972757081"/>
              <w:placeholder>
                <w:docPart w:val="5D8E89A690E74D968CCC9D7F453DE93E"/>
              </w:placeholder>
              <w:temporary/>
              <w15:appearance w15:val="tags"/>
            </w:sdtPr>
            <w:sdtContent>
              <w:p w14:paraId="36AE97CE" w14:textId="4487562C" w:rsidR="005B5479" w:rsidRPr="005B5479" w:rsidRDefault="005B5479" w:rsidP="005B5479">
                <w:pPr>
                  <w:ind w:left="0"/>
                </w:pPr>
                <w:proofErr w:type="spellStart"/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  <w:proofErr w:type="spellEnd"/>
              </w:p>
            </w:sdtContent>
          </w:sdt>
          <w:sdt>
            <w:sdtPr>
              <w:alias w:val="TextDatatime"/>
              <w:tag w:val="Fecha"/>
              <w:id w:val="963396938"/>
              <w:placeholder>
                <w:docPart w:val="D6E16B259B174DB8BB6B3F53A38904F4"/>
              </w:placeholder>
              <w:temporary/>
              <w15:appearance w15:val="tags"/>
            </w:sdtPr>
            <w:sdtContent>
              <w:p w14:paraId="44142458" w14:textId="77777777" w:rsidR="005B5479" w:rsidRDefault="005B5479" w:rsidP="005B5479">
                <w:pPr>
                  <w:ind w:left="0"/>
                </w:pPr>
                <w:proofErr w:type="spellStart"/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  <w:proofErr w:type="spellEnd"/>
              </w:p>
            </w:sdtContent>
          </w:sdt>
          <w:p w14:paraId="22D4E3F7" w14:textId="7E77FDCD" w:rsidR="007668AB" w:rsidRPr="007668AB" w:rsidRDefault="007668AB" w:rsidP="007668AB"/>
        </w:tc>
      </w:tr>
      <w:tr w:rsidR="002A46EE" w:rsidRPr="002416E6" w14:paraId="7C321D5F" w14:textId="77777777" w:rsidTr="002A46EE">
        <w:trPr>
          <w:trHeight w:val="954"/>
        </w:trPr>
        <w:tc>
          <w:tcPr>
            <w:tcW w:w="1276" w:type="dxa"/>
          </w:tcPr>
          <w:p w14:paraId="43D6E1B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59D94CD" w14:textId="77777777" w:rsidR="00A04CC4" w:rsidRPr="002416E6" w:rsidRDefault="00A04CC4" w:rsidP="002A46EE">
            <w:pPr>
              <w:ind w:left="0" w:right="0"/>
              <w:jc w:val="both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9625138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988FFEB" wp14:editId="27CEC033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8633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BD2958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8BF4120" w14:textId="77777777" w:rsidR="00A04CC4" w:rsidRPr="002416E6" w:rsidRDefault="00A04CC4" w:rsidP="001962F9">
            <w:pPr>
              <w:ind w:left="0" w:right="0"/>
            </w:pPr>
          </w:p>
        </w:tc>
      </w:tr>
      <w:tr w:rsidR="002A46EE" w:rsidRPr="002416E6" w14:paraId="081097C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9DC0E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sdt>
            <w:sdtPr>
              <w:alias w:val="nameDirector"/>
              <w:tag w:val="name director"/>
              <w:id w:val="488840443"/>
              <w:placeholder>
                <w:docPart w:val="168B42CC8C8C4E3FA228B1BD7FCA8297"/>
              </w:placeholder>
              <w:temporary/>
              <w15:appearance w15:val="tags"/>
            </w:sdtPr>
            <w:sdtContent>
              <w:p w14:paraId="23FED782" w14:textId="6A9FA205" w:rsidR="005B5479" w:rsidRPr="002416E6" w:rsidRDefault="002A46EE" w:rsidP="002A46EE">
                <w:pPr>
                  <w:ind w:left="0"/>
                  <w:jc w:val="both"/>
                </w:pPr>
                <w:r>
                  <w:rPr>
                    <w:rFonts w:eastAsiaTheme="majorEastAsia" w:cstheme="majorBidi"/>
                    <w:spacing w:val="20"/>
                    <w:szCs w:val="24"/>
                  </w:rPr>
                  <w:t>2</w:t>
                </w:r>
              </w:p>
            </w:sdtContent>
          </w:sdt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29E4B6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sdt>
            <w:sdtPr>
              <w:alias w:val="NameTutor"/>
              <w:tag w:val="Name Tutor"/>
              <w:id w:val="2027283468"/>
              <w:placeholder>
                <w:docPart w:val="05CEC1E302BC4E8485A274719DF15836"/>
              </w:placeholder>
              <w:temporary/>
              <w15:appearance w15:val="tags"/>
            </w:sdtPr>
            <w:sdtContent>
              <w:p w14:paraId="0F61E6A4" w14:textId="0265DC38" w:rsidR="002A46EE" w:rsidRDefault="002A46EE" w:rsidP="002A46EE">
                <w:pPr>
                  <w:ind w:left="0"/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Ramon</w:t>
                </w:r>
              </w:p>
            </w:sdtContent>
          </w:sdt>
          <w:p w14:paraId="0DC06D17" w14:textId="3860B6D1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A25D2B1" w14:textId="77777777" w:rsidR="00A04CC4" w:rsidRPr="002416E6" w:rsidRDefault="00A04CC4" w:rsidP="001962F9">
            <w:pPr>
              <w:ind w:left="0" w:right="0"/>
            </w:pPr>
          </w:p>
        </w:tc>
      </w:tr>
    </w:tbl>
    <w:p w14:paraId="7F9BB86E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C4A9" w14:textId="77777777" w:rsidR="00A5204B" w:rsidRDefault="00A5204B" w:rsidP="000875C0">
      <w:r>
        <w:separator/>
      </w:r>
    </w:p>
  </w:endnote>
  <w:endnote w:type="continuationSeparator" w:id="0">
    <w:p w14:paraId="3FCF71EB" w14:textId="77777777" w:rsidR="00A5204B" w:rsidRDefault="00A5204B" w:rsidP="000875C0">
      <w:r>
        <w:continuationSeparator/>
      </w:r>
    </w:p>
  </w:endnote>
  <w:endnote w:type="continuationNotice" w:id="1">
    <w:p w14:paraId="2B7DC4E3" w14:textId="77777777" w:rsidR="00A5204B" w:rsidRDefault="00A52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2B86" w14:textId="77777777" w:rsidR="00A5204B" w:rsidRDefault="00A5204B" w:rsidP="000875C0">
      <w:r>
        <w:separator/>
      </w:r>
    </w:p>
  </w:footnote>
  <w:footnote w:type="continuationSeparator" w:id="0">
    <w:p w14:paraId="7F7DEF8F" w14:textId="77777777" w:rsidR="00A5204B" w:rsidRDefault="00A5204B" w:rsidP="000875C0">
      <w:r>
        <w:continuationSeparator/>
      </w:r>
    </w:p>
  </w:footnote>
  <w:footnote w:type="continuationNotice" w:id="1">
    <w:p w14:paraId="7913B1B4" w14:textId="77777777" w:rsidR="00A5204B" w:rsidRDefault="00A5204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07731"/>
    <w:rsid w:val="0003083A"/>
    <w:rsid w:val="000650E1"/>
    <w:rsid w:val="000875C0"/>
    <w:rsid w:val="00094622"/>
    <w:rsid w:val="000A512B"/>
    <w:rsid w:val="000B3D45"/>
    <w:rsid w:val="00110011"/>
    <w:rsid w:val="00113F7A"/>
    <w:rsid w:val="00146E41"/>
    <w:rsid w:val="001844A0"/>
    <w:rsid w:val="00185D3E"/>
    <w:rsid w:val="00186721"/>
    <w:rsid w:val="001962F9"/>
    <w:rsid w:val="002412DA"/>
    <w:rsid w:val="002416E6"/>
    <w:rsid w:val="002A46EE"/>
    <w:rsid w:val="002F2C57"/>
    <w:rsid w:val="0030220E"/>
    <w:rsid w:val="00313FB2"/>
    <w:rsid w:val="00314887"/>
    <w:rsid w:val="00324158"/>
    <w:rsid w:val="00324358"/>
    <w:rsid w:val="003550C4"/>
    <w:rsid w:val="00361C94"/>
    <w:rsid w:val="0037060A"/>
    <w:rsid w:val="003C07D9"/>
    <w:rsid w:val="003C2748"/>
    <w:rsid w:val="0045039F"/>
    <w:rsid w:val="0047262E"/>
    <w:rsid w:val="00480AA6"/>
    <w:rsid w:val="00480DAE"/>
    <w:rsid w:val="0050636B"/>
    <w:rsid w:val="005358A0"/>
    <w:rsid w:val="005400FC"/>
    <w:rsid w:val="005B5479"/>
    <w:rsid w:val="005F2A53"/>
    <w:rsid w:val="00603B9E"/>
    <w:rsid w:val="00604740"/>
    <w:rsid w:val="006237E5"/>
    <w:rsid w:val="0065201D"/>
    <w:rsid w:val="00677342"/>
    <w:rsid w:val="00683186"/>
    <w:rsid w:val="006A75DC"/>
    <w:rsid w:val="006F2FC9"/>
    <w:rsid w:val="007022DC"/>
    <w:rsid w:val="007206EB"/>
    <w:rsid w:val="00732F66"/>
    <w:rsid w:val="00737843"/>
    <w:rsid w:val="007668AB"/>
    <w:rsid w:val="00775212"/>
    <w:rsid w:val="0078716C"/>
    <w:rsid w:val="007A53B3"/>
    <w:rsid w:val="007C41DF"/>
    <w:rsid w:val="007C64AB"/>
    <w:rsid w:val="007D2DEA"/>
    <w:rsid w:val="00803B9C"/>
    <w:rsid w:val="008130DC"/>
    <w:rsid w:val="008301D6"/>
    <w:rsid w:val="008307D0"/>
    <w:rsid w:val="00880C66"/>
    <w:rsid w:val="0088227F"/>
    <w:rsid w:val="00885560"/>
    <w:rsid w:val="008C1369"/>
    <w:rsid w:val="008C2AC8"/>
    <w:rsid w:val="008C6D8D"/>
    <w:rsid w:val="008D4107"/>
    <w:rsid w:val="008F1248"/>
    <w:rsid w:val="008F7137"/>
    <w:rsid w:val="00904517"/>
    <w:rsid w:val="00967D57"/>
    <w:rsid w:val="009A17AC"/>
    <w:rsid w:val="009B7FAF"/>
    <w:rsid w:val="009C6513"/>
    <w:rsid w:val="009D3373"/>
    <w:rsid w:val="009E1D95"/>
    <w:rsid w:val="00A04CC4"/>
    <w:rsid w:val="00A14C55"/>
    <w:rsid w:val="00A30EB6"/>
    <w:rsid w:val="00A5204B"/>
    <w:rsid w:val="00A54BC3"/>
    <w:rsid w:val="00AA7521"/>
    <w:rsid w:val="00AC1FAC"/>
    <w:rsid w:val="00AC2AE5"/>
    <w:rsid w:val="00AD4135"/>
    <w:rsid w:val="00AE4B62"/>
    <w:rsid w:val="00B26126"/>
    <w:rsid w:val="00B3467D"/>
    <w:rsid w:val="00B45CE9"/>
    <w:rsid w:val="00B71E9A"/>
    <w:rsid w:val="00B76559"/>
    <w:rsid w:val="00BA757B"/>
    <w:rsid w:val="00BB190A"/>
    <w:rsid w:val="00BC25CB"/>
    <w:rsid w:val="00C26A15"/>
    <w:rsid w:val="00C45CD9"/>
    <w:rsid w:val="00C5213D"/>
    <w:rsid w:val="00C60D92"/>
    <w:rsid w:val="00C70B50"/>
    <w:rsid w:val="00CA0E79"/>
    <w:rsid w:val="00CD4C49"/>
    <w:rsid w:val="00D035AA"/>
    <w:rsid w:val="00D04B64"/>
    <w:rsid w:val="00D175D7"/>
    <w:rsid w:val="00D76A8B"/>
    <w:rsid w:val="00D903D9"/>
    <w:rsid w:val="00DA55E5"/>
    <w:rsid w:val="00DC2E0F"/>
    <w:rsid w:val="00DF6277"/>
    <w:rsid w:val="00E13588"/>
    <w:rsid w:val="00E2296E"/>
    <w:rsid w:val="00E47B68"/>
    <w:rsid w:val="00E52F25"/>
    <w:rsid w:val="00E62004"/>
    <w:rsid w:val="00E64EFE"/>
    <w:rsid w:val="00E772E2"/>
    <w:rsid w:val="00E81CD3"/>
    <w:rsid w:val="00F01E2B"/>
    <w:rsid w:val="00F06588"/>
    <w:rsid w:val="00F4211A"/>
    <w:rsid w:val="00F428F0"/>
    <w:rsid w:val="00FA2DF4"/>
    <w:rsid w:val="00FF12F3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2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EE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E932B4F7D424E9D6BD01E3E08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620B-5DC2-4AA0-A609-6CC2D11FC7F5}"/>
      </w:docPartPr>
      <w:docPartBody>
        <w:p w:rsidR="00C11F57" w:rsidRDefault="009112F6" w:rsidP="009112F6">
          <w:pPr>
            <w:pStyle w:val="C28E932B4F7D424E9D6BD01E3E08D8362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9B0D1636F4A54E61A275D28869DB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79F3-AD24-414A-A28F-8F70DD0C00CC}"/>
      </w:docPartPr>
      <w:docPartBody>
        <w:p w:rsidR="00C11F57" w:rsidRDefault="009112F6" w:rsidP="009112F6">
          <w:pPr>
            <w:pStyle w:val="9B0D1636F4A54E61A275D28869DB4BE4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6002D291EEB1497D8F1654A57545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E887-C969-44C3-BD19-FEC321030E07}"/>
      </w:docPartPr>
      <w:docPartBody>
        <w:p w:rsidR="00C11F57" w:rsidRDefault="009112F6" w:rsidP="009112F6">
          <w:pPr>
            <w:pStyle w:val="6002D291EEB1497D8F1654A575452F5C2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1A4F63D0474E459FA23E5A2F12698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EF1D2-FC99-4788-BACB-2262A3515B97}"/>
      </w:docPartPr>
      <w:docPartBody>
        <w:p w:rsidR="00607CE8" w:rsidRDefault="000352C0" w:rsidP="000352C0">
          <w:pPr>
            <w:pStyle w:val="1A4F63D0474E459FA23E5A2F1269877D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8E89A690E74D968CCC9D7F453D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70CA7-4FA9-4D86-B82E-8D4BF6C683D5}"/>
      </w:docPartPr>
      <w:docPartBody>
        <w:p w:rsidR="00607CE8" w:rsidRDefault="000352C0" w:rsidP="000352C0">
          <w:pPr>
            <w:pStyle w:val="5D8E89A690E74D968CCC9D7F453DE93E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E16B259B174DB8BB6B3F53A389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2D08-C2BB-4AC0-9ADA-C7C6CDACF8AD}"/>
      </w:docPartPr>
      <w:docPartBody>
        <w:p w:rsidR="00607CE8" w:rsidRDefault="000352C0" w:rsidP="000352C0">
          <w:pPr>
            <w:pStyle w:val="D6E16B259B174DB8BB6B3F53A38904F4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8B42CC8C8C4E3FA228B1BD7FCA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7947-3522-4F54-8BBE-CD0DBACB0D9C}"/>
      </w:docPartPr>
      <w:docPartBody>
        <w:p w:rsidR="00607CE8" w:rsidRDefault="000352C0" w:rsidP="000352C0">
          <w:pPr>
            <w:pStyle w:val="168B42CC8C8C4E3FA228B1BD7FCA8297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CEC1E302BC4E8485A274719DF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F098-DC9F-4AB7-A960-2C541EE461DA}"/>
      </w:docPartPr>
      <w:docPartBody>
        <w:p w:rsidR="00607CE8" w:rsidRDefault="000352C0" w:rsidP="000352C0">
          <w:pPr>
            <w:pStyle w:val="05CEC1E302BC4E8485A274719DF15836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F"/>
    <w:rsid w:val="000352C0"/>
    <w:rsid w:val="003F04DE"/>
    <w:rsid w:val="00407C2A"/>
    <w:rsid w:val="00522929"/>
    <w:rsid w:val="00552B06"/>
    <w:rsid w:val="00607CE8"/>
    <w:rsid w:val="0066144F"/>
    <w:rsid w:val="007148F4"/>
    <w:rsid w:val="007C661E"/>
    <w:rsid w:val="007E16A8"/>
    <w:rsid w:val="007F6BE5"/>
    <w:rsid w:val="00800BD4"/>
    <w:rsid w:val="008252CF"/>
    <w:rsid w:val="00827DF6"/>
    <w:rsid w:val="009112F6"/>
    <w:rsid w:val="00A00115"/>
    <w:rsid w:val="00A61D19"/>
    <w:rsid w:val="00AE04DC"/>
    <w:rsid w:val="00BC1E70"/>
    <w:rsid w:val="00C11F57"/>
    <w:rsid w:val="00C65FF7"/>
    <w:rsid w:val="00C932F6"/>
    <w:rsid w:val="00CD4BFB"/>
    <w:rsid w:val="00D168BF"/>
    <w:rsid w:val="00D760D2"/>
    <w:rsid w:val="00E21F28"/>
    <w:rsid w:val="00F42444"/>
    <w:rsid w:val="00F62B1B"/>
    <w:rsid w:val="00F6345F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52C0"/>
    <w:rPr>
      <w:color w:val="808080"/>
    </w:rPr>
  </w:style>
  <w:style w:type="paragraph" w:customStyle="1" w:styleId="C28E932B4F7D424E9D6BD01E3E08D8362">
    <w:name w:val="C28E932B4F7D424E9D6BD01E3E08D8362"/>
    <w:rsid w:val="009112F6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ED7D31" w:themeColor="accent2"/>
      <w:spacing w:val="20"/>
      <w:sz w:val="44"/>
      <w:szCs w:val="26"/>
      <w:lang w:val="es-ES" w:eastAsia="en-US"/>
    </w:rPr>
  </w:style>
  <w:style w:type="paragraph" w:customStyle="1" w:styleId="9B0D1636F4A54E61A275D28869DB4BE42">
    <w:name w:val="9B0D1636F4A54E61A275D28869DB4BE42"/>
    <w:rsid w:val="009112F6"/>
    <w:pPr>
      <w:keepNext/>
      <w:keepLines/>
      <w:spacing w:before="40" w:after="0" w:line="240" w:lineRule="auto"/>
      <w:jc w:val="center"/>
      <w:outlineLvl w:val="2"/>
    </w:pPr>
    <w:rPr>
      <w:rFonts w:eastAsiaTheme="majorEastAsia" w:cstheme="majorBidi"/>
      <w:caps/>
      <w:color w:val="595959" w:themeColor="text1" w:themeTint="A6"/>
      <w:spacing w:val="20"/>
      <w:sz w:val="32"/>
      <w:szCs w:val="24"/>
      <w:lang w:val="es-ES" w:eastAsia="en-US"/>
    </w:rPr>
  </w:style>
  <w:style w:type="paragraph" w:customStyle="1" w:styleId="6002D291EEB1497D8F1654A575452F5C2">
    <w:name w:val="6002D291EEB1497D8F1654A575452F5C2"/>
    <w:rsid w:val="009112F6"/>
    <w:pPr>
      <w:spacing w:after="0" w:line="240" w:lineRule="auto"/>
      <w:ind w:left="3240" w:right="3240"/>
      <w:jc w:val="center"/>
    </w:pPr>
    <w:rPr>
      <w:rFonts w:eastAsiaTheme="minorHAnsi"/>
      <w:color w:val="595959" w:themeColor="text1" w:themeTint="A6"/>
      <w:sz w:val="32"/>
      <w:szCs w:val="28"/>
      <w:lang w:val="es-ES" w:eastAsia="en-US"/>
    </w:rPr>
  </w:style>
  <w:style w:type="paragraph" w:customStyle="1" w:styleId="1A4F63D0474E459FA23E5A2F1269877D">
    <w:name w:val="1A4F63D0474E459FA23E5A2F1269877D"/>
    <w:rsid w:val="000352C0"/>
  </w:style>
  <w:style w:type="paragraph" w:customStyle="1" w:styleId="5D8E89A690E74D968CCC9D7F453DE93E">
    <w:name w:val="5D8E89A690E74D968CCC9D7F453DE93E"/>
    <w:rsid w:val="000352C0"/>
  </w:style>
  <w:style w:type="paragraph" w:customStyle="1" w:styleId="D6E16B259B174DB8BB6B3F53A38904F4">
    <w:name w:val="D6E16B259B174DB8BB6B3F53A38904F4"/>
    <w:rsid w:val="000352C0"/>
  </w:style>
  <w:style w:type="paragraph" w:customStyle="1" w:styleId="168B42CC8C8C4E3FA228B1BD7FCA8297">
    <w:name w:val="168B42CC8C8C4E3FA228B1BD7FCA8297"/>
    <w:rsid w:val="000352C0"/>
  </w:style>
  <w:style w:type="paragraph" w:customStyle="1" w:styleId="05CEC1E302BC4E8485A274719DF15836">
    <w:name w:val="05CEC1E302BC4E8485A274719DF15836"/>
    <w:rsid w:val="00035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2022-07-26T17:53:00Z</dcterms:created>
  <dcterms:modified xsi:type="dcterms:W3CDTF">2022-07-26T17:53:00Z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