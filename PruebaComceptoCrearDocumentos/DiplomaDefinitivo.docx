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AB3E" w14:textId="2684AE34"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3FF5FEE" wp14:editId="7B446251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0" t="0" r="0" b="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89CD2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48F594AF" wp14:editId="5497FF7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E9587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552"/>
        <w:gridCol w:w="6080"/>
        <w:gridCol w:w="2811"/>
        <w:gridCol w:w="5450"/>
        <w:gridCol w:w="505"/>
      </w:tblGrid>
      <w:tr w:rsidR="00A04CC4" w:rsidRPr="002416E6" w14:paraId="0BC2335C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78F33C7" w14:textId="77777777" w:rsidR="00A04CC4" w:rsidRPr="002416E6" w:rsidRDefault="00000000" w:rsidP="002416E6">
            <w:pPr>
              <w:pStyle w:val="Ttulo2"/>
            </w:pPr>
            <w:sdt>
              <w:sdtPr>
                <w:id w:val="1752851669"/>
                <w:placeholder>
                  <w:docPart w:val="C28E932B4F7D424E9D6BD01E3E08D836"/>
                </w:placeholder>
                <w:temporary/>
                <w:showingPlcHdr/>
                <w15:appearance w15:val="hidden"/>
              </w:sdtPr>
              <w:sdtContent>
                <w:r w:rsidR="00AA7521" w:rsidRPr="00AA7521">
                  <w:rPr>
                    <w:lang w:bidi="es-ES"/>
                  </w:rPr>
                  <w:t>Diploma</w:t>
                </w:r>
              </w:sdtContent>
            </w:sdt>
          </w:p>
        </w:tc>
      </w:tr>
      <w:tr w:rsidR="00A04CC4" w:rsidRPr="002416E6" w14:paraId="0C400A3F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343910A3" w14:textId="77777777" w:rsidR="00A04CC4" w:rsidRPr="002416E6" w:rsidRDefault="00000000" w:rsidP="002416E6">
            <w:pPr>
              <w:pStyle w:val="Ttulo3"/>
            </w:pPr>
            <w:sdt>
              <w:sdtPr>
                <w:id w:val="-1513449137"/>
                <w:placeholder>
                  <w:docPart w:val="9B0D1636F4A54E61A275D28869DB4BE4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14:paraId="15954191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sdt>
            <w:sdtPr>
              <w:alias w:val="NameStuden"/>
              <w:tag w:val="NameStuden"/>
              <w:id w:val="362324720"/>
              <w:placeholder>
                <w:docPart w:val="1A4F63D0474E459FA23E5A2F1269877D"/>
              </w:placeholder>
              <w:temporary/>
              <w15:appearance w15:val="tags"/>
            </w:sdtPr>
            <w:sdtContent>
              <w:p w14:paraId="02C1BCBC" w14:textId="77777777" w:rsidR="005B5479" w:rsidRDefault="005B5479" w:rsidP="005B5479">
                <w:pPr>
                  <w:pStyle w:val="Ttulo1"/>
                </w:pPr>
                <w:r>
                  <w:t>awdawdawdawd</w:t>
                </w:r>
              </w:p>
            </w:sdtContent>
          </w:sdt>
          <w:p w14:paraId="0FD5BBE0" w14:textId="3C84F1E8" w:rsidR="005B5479" w:rsidRPr="005B5479" w:rsidRDefault="005B5479" w:rsidP="005B5479"/>
        </w:tc>
      </w:tr>
      <w:tr w:rsidR="00A04CC4" w:rsidRPr="002416E6" w14:paraId="353DE708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1A010C34" w14:textId="77777777" w:rsidR="00A04CC4" w:rsidRPr="002416E6" w:rsidRDefault="00000000" w:rsidP="002416E6">
            <w:sdt>
              <w:sdtPr>
                <w:id w:val="-2142961860"/>
                <w:placeholder>
                  <w:docPart w:val="6002D291EEB1497D8F1654A575452F5C"/>
                </w:placeholder>
                <w:temporary/>
                <w:showingPlcHdr/>
                <w15:appearance w15:val="hidden"/>
              </w:sdtPr>
              <w:sdtContent>
                <w:r w:rsidR="001962F9" w:rsidRPr="001962F9">
                  <w:rPr>
                    <w:lang w:bidi="es-ES"/>
                  </w:rPr>
                  <w:t xml:space="preserve">ha finalizado con éxito el curso de estudio necesario </w:t>
                </w:r>
                <w:r w:rsidR="001962F9">
                  <w:rPr>
                    <w:lang w:bidi="es-ES"/>
                  </w:rPr>
                  <w:br/>
                </w:r>
                <w:r w:rsidR="001962F9" w:rsidRPr="001962F9">
                  <w:rPr>
                    <w:lang w:bidi="es-ES"/>
                  </w:rPr>
                  <w:t>para graduarse de Bellows High School</w:t>
                </w:r>
              </w:sdtContent>
            </w:sdt>
          </w:p>
        </w:tc>
      </w:tr>
      <w:tr w:rsidR="00A04CC4" w:rsidRPr="002416E6" w14:paraId="5C3A4E3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sdt>
            <w:sdtPr>
              <w:alias w:val="TextDatatime"/>
              <w:tag w:val="Fecha"/>
              <w:id w:val="-972757081"/>
              <w:placeholder>
                <w:docPart w:val="5D8E89A690E74D968CCC9D7F453DE93E"/>
              </w:placeholder>
              <w:temporary/>
              <w15:appearance w15:val="tags"/>
            </w:sdtPr>
            <w:sdtContent>
              <w:p w14:paraId="36AE97CE" w14:textId="4487562C" w:rsidR="005B5479" w:rsidRPr="005B5479" w:rsidRDefault="005B5479" w:rsidP="005B5479">
                <w:pPr>
                  <w:ind w:left="0"/>
                </w:pPr>
                <w:r w:rsidRPr="005B5479">
                  <w:rPr>
                    <w:rFonts w:eastAsiaTheme="majorEastAsia" w:cstheme="majorBidi"/>
                    <w:spacing w:val="20"/>
                    <w:szCs w:val="24"/>
                  </w:rPr>
                  <w:t>awdawdawdawd</w:t>
                </w:r>
              </w:p>
            </w:sdtContent>
          </w:sdt>
          <w:sdt>
            <w:sdtPr>
              <w:alias w:val="TextDatatime"/>
              <w:tag w:val="Fecha"/>
              <w:id w:val="963396938"/>
              <w:placeholder>
                <w:docPart w:val="D6E16B259B174DB8BB6B3F53A38904F4"/>
              </w:placeholder>
              <w:temporary/>
              <w15:appearance w15:val="tags"/>
            </w:sdtPr>
            <w:sdtContent>
              <w:p w14:paraId="44142458" w14:textId="77777777" w:rsidR="005B5479" w:rsidRDefault="005B5479" w:rsidP="005B5479">
                <w:pPr>
                  <w:ind w:left="0"/>
                </w:pPr>
                <w:r w:rsidRPr="005B5479">
                  <w:rPr>
                    <w:rFonts w:eastAsiaTheme="majorEastAsia" w:cstheme="majorBidi"/>
                    <w:spacing w:val="20"/>
                    <w:szCs w:val="24"/>
                  </w:rPr>
                  <w:t>awdawdawdawd</w:t>
                </w:r>
              </w:p>
            </w:sdtContent>
          </w:sdt>
          <w:p w14:paraId="22D4E3F7" w14:textId="7E77FDCD" w:rsidR="007668AB" w:rsidRPr="007668AB" w:rsidRDefault="007668AB" w:rsidP="007668AB"/>
        </w:tc>
      </w:tr>
      <w:tr w:rsidR="002A46EE" w:rsidRPr="002416E6" w14:paraId="7C321D5F" w14:textId="77777777" w:rsidTr="002A46EE">
        <w:trPr>
          <w:trHeight w:val="954"/>
        </w:trPr>
        <w:tc>
          <w:tcPr>
            <w:tcW w:w="1276" w:type="dxa"/>
          </w:tcPr>
          <w:p w14:paraId="43D6E1B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59D94CD" w14:textId="77777777" w:rsidR="00A04CC4" w:rsidRPr="002416E6" w:rsidRDefault="00A04CC4" w:rsidP="002A46EE">
            <w:pPr>
              <w:ind w:left="0" w:right="0"/>
              <w:jc w:val="both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29625138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988FFEB" wp14:editId="27CEC033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58633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BD29587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8BF4120" w14:textId="77777777" w:rsidR="00A04CC4" w:rsidRPr="002416E6" w:rsidRDefault="00A04CC4" w:rsidP="001962F9">
            <w:pPr>
              <w:ind w:left="0" w:right="0"/>
            </w:pPr>
          </w:p>
        </w:tc>
      </w:tr>
      <w:tr w:rsidR="002A46EE" w:rsidRPr="002416E6" w14:paraId="081097C9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99DC0E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sdt>
            <w:sdtPr>
              <w:alias w:val="nameDirector"/>
              <w:tag w:val="name director"/>
              <w:id w:val="488840443"/>
              <w:placeholder>
                <w:docPart w:val="168B42CC8C8C4E3FA228B1BD7FCA8297"/>
              </w:placeholder>
              <w:temporary/>
              <w15:appearance w15:val="tags"/>
            </w:sdtPr>
            <w:sdtContent>
              <w:p w14:paraId="23FED782" w14:textId="6A9FA205" w:rsidR="005B5479" w:rsidRPr="002416E6" w:rsidRDefault="002A46EE" w:rsidP="002A46EE">
                <w:pPr>
                  <w:ind w:left="0"/>
                  <w:jc w:val="both"/>
                </w:pPr>
                <w:r>
                  <w:rPr>
                    <w:rFonts w:eastAsiaTheme="majorEastAsia" w:cstheme="majorBidi"/>
                    <w:spacing w:val="20"/>
                    <w:szCs w:val="24"/>
                  </w:rPr>
                  <w:t>2</w:t>
                </w:r>
              </w:p>
            </w:sdtContent>
          </w:sdt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029E4B6E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sdt>
            <w:sdtPr>
              <w:alias w:val="NameTutor"/>
              <w:tag w:val="Name Tutor"/>
              <w:id w:val="2027283468"/>
              <w:placeholder>
                <w:docPart w:val="05CEC1E302BC4E8485A274719DF15836"/>
              </w:placeholder>
              <w:temporary/>
              <w15:appearance w15:val="tags"/>
            </w:sdtPr>
            <w:sdtContent>
              <w:p w14:paraId="0F61E6A4" w14:textId="0265DC38" w:rsidR="002A46EE" w:rsidRDefault="002A46EE" w:rsidP="002A46EE">
                <w:pPr>
                  <w:ind w:left="0"/>
                  <w:jc w:val="both"/>
                </w:pPr>
                <w:r>
                  <w:t>Jose Ramon</w:t>
                </w:r>
              </w:p>
            </w:sdtContent>
          </w:sdt>
          <w:p w14:paraId="0DC06D17" w14:textId="3860B6D1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2A25D2B1" w14:textId="77777777" w:rsidR="00A04CC4" w:rsidRPr="002416E6" w:rsidRDefault="00A04CC4" w:rsidP="001962F9">
            <w:pPr>
              <w:ind w:left="0" w:right="0"/>
            </w:pPr>
          </w:p>
        </w:tc>
      </w:tr>
    </w:tbl>
    <w:p w14:paraId="7F9BB86E" w14:textId="77777777"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5F57" w14:textId="77777777" w:rsidR="0030220E" w:rsidRDefault="0030220E" w:rsidP="000875C0">
      <w:r>
        <w:separator/>
      </w:r>
    </w:p>
  </w:endnote>
  <w:endnote w:type="continuationSeparator" w:id="0">
    <w:p w14:paraId="2B19DD2E" w14:textId="77777777" w:rsidR="0030220E" w:rsidRDefault="0030220E" w:rsidP="000875C0">
      <w:r>
        <w:continuationSeparator/>
      </w:r>
    </w:p>
  </w:endnote>
  <w:endnote w:type="continuationNotice" w:id="1">
    <w:p w14:paraId="2DE32CF8" w14:textId="77777777" w:rsidR="0030220E" w:rsidRDefault="00302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A01A" w14:textId="77777777" w:rsidR="0030220E" w:rsidRDefault="0030220E" w:rsidP="000875C0">
      <w:r>
        <w:separator/>
      </w:r>
    </w:p>
  </w:footnote>
  <w:footnote w:type="continuationSeparator" w:id="0">
    <w:p w14:paraId="4508A925" w14:textId="77777777" w:rsidR="0030220E" w:rsidRDefault="0030220E" w:rsidP="000875C0">
      <w:r>
        <w:continuationSeparator/>
      </w:r>
    </w:p>
  </w:footnote>
  <w:footnote w:type="continuationNotice" w:id="1">
    <w:p w14:paraId="5A7B87A8" w14:textId="77777777" w:rsidR="0030220E" w:rsidRDefault="0030220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2B"/>
    <w:rsid w:val="00007731"/>
    <w:rsid w:val="0003083A"/>
    <w:rsid w:val="000650E1"/>
    <w:rsid w:val="000875C0"/>
    <w:rsid w:val="00094622"/>
    <w:rsid w:val="000A512B"/>
    <w:rsid w:val="000B3D45"/>
    <w:rsid w:val="00110011"/>
    <w:rsid w:val="00113F7A"/>
    <w:rsid w:val="00146E41"/>
    <w:rsid w:val="001844A0"/>
    <w:rsid w:val="00185D3E"/>
    <w:rsid w:val="00186721"/>
    <w:rsid w:val="001962F9"/>
    <w:rsid w:val="002416E6"/>
    <w:rsid w:val="002A46EE"/>
    <w:rsid w:val="002F2C57"/>
    <w:rsid w:val="0030220E"/>
    <w:rsid w:val="00313FB2"/>
    <w:rsid w:val="00314887"/>
    <w:rsid w:val="00324158"/>
    <w:rsid w:val="00324358"/>
    <w:rsid w:val="003550C4"/>
    <w:rsid w:val="00361C94"/>
    <w:rsid w:val="0037060A"/>
    <w:rsid w:val="003C07D9"/>
    <w:rsid w:val="003C2748"/>
    <w:rsid w:val="0045039F"/>
    <w:rsid w:val="0047262E"/>
    <w:rsid w:val="00480AA6"/>
    <w:rsid w:val="00480DAE"/>
    <w:rsid w:val="0050636B"/>
    <w:rsid w:val="005358A0"/>
    <w:rsid w:val="005400FC"/>
    <w:rsid w:val="005B5479"/>
    <w:rsid w:val="005F2A53"/>
    <w:rsid w:val="00603B9E"/>
    <w:rsid w:val="00604740"/>
    <w:rsid w:val="006237E5"/>
    <w:rsid w:val="0065201D"/>
    <w:rsid w:val="00677342"/>
    <w:rsid w:val="00683186"/>
    <w:rsid w:val="006A75DC"/>
    <w:rsid w:val="006F2FC9"/>
    <w:rsid w:val="007022DC"/>
    <w:rsid w:val="007206EB"/>
    <w:rsid w:val="00732F66"/>
    <w:rsid w:val="00737843"/>
    <w:rsid w:val="007668AB"/>
    <w:rsid w:val="00775212"/>
    <w:rsid w:val="0078716C"/>
    <w:rsid w:val="007A53B3"/>
    <w:rsid w:val="007C41DF"/>
    <w:rsid w:val="007C64AB"/>
    <w:rsid w:val="007D2DEA"/>
    <w:rsid w:val="00803B9C"/>
    <w:rsid w:val="008130DC"/>
    <w:rsid w:val="008301D6"/>
    <w:rsid w:val="008307D0"/>
    <w:rsid w:val="00880C66"/>
    <w:rsid w:val="0088227F"/>
    <w:rsid w:val="00885560"/>
    <w:rsid w:val="008C1369"/>
    <w:rsid w:val="008C2AC8"/>
    <w:rsid w:val="008C6D8D"/>
    <w:rsid w:val="008D4107"/>
    <w:rsid w:val="008F1248"/>
    <w:rsid w:val="008F7137"/>
    <w:rsid w:val="00967D57"/>
    <w:rsid w:val="009A17AC"/>
    <w:rsid w:val="009B7FAF"/>
    <w:rsid w:val="009C6513"/>
    <w:rsid w:val="009D3373"/>
    <w:rsid w:val="009E1D95"/>
    <w:rsid w:val="00A04CC4"/>
    <w:rsid w:val="00A14C55"/>
    <w:rsid w:val="00A30EB6"/>
    <w:rsid w:val="00A54BC3"/>
    <w:rsid w:val="00AA7521"/>
    <w:rsid w:val="00AC1FAC"/>
    <w:rsid w:val="00AC2AE5"/>
    <w:rsid w:val="00AD4135"/>
    <w:rsid w:val="00AE4B62"/>
    <w:rsid w:val="00B26126"/>
    <w:rsid w:val="00B3467D"/>
    <w:rsid w:val="00B45CE9"/>
    <w:rsid w:val="00B71E9A"/>
    <w:rsid w:val="00B76559"/>
    <w:rsid w:val="00BA757B"/>
    <w:rsid w:val="00BB190A"/>
    <w:rsid w:val="00BC25CB"/>
    <w:rsid w:val="00C26A15"/>
    <w:rsid w:val="00C45CD9"/>
    <w:rsid w:val="00C5213D"/>
    <w:rsid w:val="00C60D92"/>
    <w:rsid w:val="00C70B50"/>
    <w:rsid w:val="00CA0E79"/>
    <w:rsid w:val="00CD4C49"/>
    <w:rsid w:val="00D035AA"/>
    <w:rsid w:val="00D04B64"/>
    <w:rsid w:val="00D175D7"/>
    <w:rsid w:val="00D76A8B"/>
    <w:rsid w:val="00D903D9"/>
    <w:rsid w:val="00DC2E0F"/>
    <w:rsid w:val="00DF6277"/>
    <w:rsid w:val="00E13588"/>
    <w:rsid w:val="00E2296E"/>
    <w:rsid w:val="00E47B68"/>
    <w:rsid w:val="00E52F25"/>
    <w:rsid w:val="00E62004"/>
    <w:rsid w:val="00E64EFE"/>
    <w:rsid w:val="00E772E2"/>
    <w:rsid w:val="00E81CD3"/>
    <w:rsid w:val="00F01E2B"/>
    <w:rsid w:val="00F06588"/>
    <w:rsid w:val="00F4211A"/>
    <w:rsid w:val="00F428F0"/>
    <w:rsid w:val="00FA2DF4"/>
    <w:rsid w:val="00FF12F3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42F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EE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8E932B4F7D424E9D6BD01E3E08D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620B-5DC2-4AA0-A609-6CC2D11FC7F5}"/>
      </w:docPartPr>
      <w:docPartBody>
        <w:p w:rsidR="00C11F57" w:rsidRDefault="009112F6" w:rsidP="009112F6">
          <w:pPr>
            <w:pStyle w:val="C28E932B4F7D424E9D6BD01E3E08D8362"/>
          </w:pPr>
          <w:r w:rsidRPr="00AA7521">
            <w:rPr>
              <w:lang w:bidi="es-ES"/>
            </w:rPr>
            <w:t>Diploma</w:t>
          </w:r>
        </w:p>
      </w:docPartBody>
    </w:docPart>
    <w:docPart>
      <w:docPartPr>
        <w:name w:val="9B0D1636F4A54E61A275D28869DB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79F3-AD24-414A-A28F-8F70DD0C00CC}"/>
      </w:docPartPr>
      <w:docPartBody>
        <w:p w:rsidR="00C11F57" w:rsidRDefault="009112F6" w:rsidP="009112F6">
          <w:pPr>
            <w:pStyle w:val="9B0D1636F4A54E61A275D28869DB4BE42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6002D291EEB1497D8F1654A575452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E887-C969-44C3-BD19-FEC321030E07}"/>
      </w:docPartPr>
      <w:docPartBody>
        <w:p w:rsidR="00C11F57" w:rsidRDefault="009112F6" w:rsidP="009112F6">
          <w:pPr>
            <w:pStyle w:val="6002D291EEB1497D8F1654A575452F5C2"/>
          </w:pPr>
          <w:r w:rsidRPr="001962F9">
            <w:rPr>
              <w:lang w:bidi="es-ES"/>
            </w:rPr>
            <w:t xml:space="preserve">ha finalizado con éxito el curso de estudio necesario </w:t>
          </w:r>
          <w:r>
            <w:rPr>
              <w:lang w:bidi="es-ES"/>
            </w:rPr>
            <w:br/>
          </w:r>
          <w:r w:rsidRPr="001962F9">
            <w:rPr>
              <w:lang w:bidi="es-ES"/>
            </w:rPr>
            <w:t>para graduarse de Bellows High School</w:t>
          </w:r>
        </w:p>
      </w:docPartBody>
    </w:docPart>
    <w:docPart>
      <w:docPartPr>
        <w:name w:val="1A4F63D0474E459FA23E5A2F12698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EF1D2-FC99-4788-BACB-2262A3515B97}"/>
      </w:docPartPr>
      <w:docPartBody>
        <w:p w:rsidR="00607CE8" w:rsidRDefault="000352C0" w:rsidP="000352C0">
          <w:pPr>
            <w:pStyle w:val="1A4F63D0474E459FA23E5A2F1269877D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8E89A690E74D968CCC9D7F453D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70CA7-4FA9-4D86-B82E-8D4BF6C683D5}"/>
      </w:docPartPr>
      <w:docPartBody>
        <w:p w:rsidR="00607CE8" w:rsidRDefault="000352C0" w:rsidP="000352C0">
          <w:pPr>
            <w:pStyle w:val="5D8E89A690E74D968CCC9D7F453DE93E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E16B259B174DB8BB6B3F53A3890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A2D08-C2BB-4AC0-9ADA-C7C6CDACF8AD}"/>
      </w:docPartPr>
      <w:docPartBody>
        <w:p w:rsidR="00607CE8" w:rsidRDefault="000352C0" w:rsidP="000352C0">
          <w:pPr>
            <w:pStyle w:val="D6E16B259B174DB8BB6B3F53A38904F4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8B42CC8C8C4E3FA228B1BD7FCA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7947-3522-4F54-8BBE-CD0DBACB0D9C}"/>
      </w:docPartPr>
      <w:docPartBody>
        <w:p w:rsidR="00607CE8" w:rsidRDefault="000352C0" w:rsidP="000352C0">
          <w:pPr>
            <w:pStyle w:val="168B42CC8C8C4E3FA228B1BD7FCA8297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CEC1E302BC4E8485A274719DF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F098-DC9F-4AB7-A960-2C541EE461DA}"/>
      </w:docPartPr>
      <w:docPartBody>
        <w:p w:rsidR="00607CE8" w:rsidRDefault="000352C0" w:rsidP="000352C0">
          <w:pPr>
            <w:pStyle w:val="05CEC1E302BC4E8485A274719DF15836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F"/>
    <w:rsid w:val="000352C0"/>
    <w:rsid w:val="003F04DE"/>
    <w:rsid w:val="00407C2A"/>
    <w:rsid w:val="00522929"/>
    <w:rsid w:val="00552B06"/>
    <w:rsid w:val="00607CE8"/>
    <w:rsid w:val="0066144F"/>
    <w:rsid w:val="007148F4"/>
    <w:rsid w:val="007C661E"/>
    <w:rsid w:val="007E16A8"/>
    <w:rsid w:val="007F6BE5"/>
    <w:rsid w:val="00800BD4"/>
    <w:rsid w:val="008252CF"/>
    <w:rsid w:val="00827DF6"/>
    <w:rsid w:val="009112F6"/>
    <w:rsid w:val="00A00115"/>
    <w:rsid w:val="00A61D19"/>
    <w:rsid w:val="00AE04DC"/>
    <w:rsid w:val="00BC1E70"/>
    <w:rsid w:val="00C11F57"/>
    <w:rsid w:val="00C65FF7"/>
    <w:rsid w:val="00C932F6"/>
    <w:rsid w:val="00CD4BFB"/>
    <w:rsid w:val="00D168BF"/>
    <w:rsid w:val="00D760D2"/>
    <w:rsid w:val="00E21F28"/>
    <w:rsid w:val="00F42444"/>
    <w:rsid w:val="00F6345F"/>
    <w:rsid w:val="00F6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52C0"/>
    <w:rPr>
      <w:color w:val="808080"/>
    </w:rPr>
  </w:style>
  <w:style w:type="paragraph" w:customStyle="1" w:styleId="C28E932B4F7D424E9D6BD01E3E08D8362">
    <w:name w:val="C28E932B4F7D424E9D6BD01E3E08D8362"/>
    <w:rsid w:val="009112F6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ED7D31" w:themeColor="accent2"/>
      <w:spacing w:val="20"/>
      <w:sz w:val="44"/>
      <w:szCs w:val="26"/>
      <w:lang w:val="es-ES" w:eastAsia="en-US"/>
    </w:rPr>
  </w:style>
  <w:style w:type="paragraph" w:customStyle="1" w:styleId="9B0D1636F4A54E61A275D28869DB4BE42">
    <w:name w:val="9B0D1636F4A54E61A275D28869DB4BE42"/>
    <w:rsid w:val="009112F6"/>
    <w:pPr>
      <w:keepNext/>
      <w:keepLines/>
      <w:spacing w:before="40" w:after="0" w:line="240" w:lineRule="auto"/>
      <w:jc w:val="center"/>
      <w:outlineLvl w:val="2"/>
    </w:pPr>
    <w:rPr>
      <w:rFonts w:eastAsiaTheme="majorEastAsia" w:cstheme="majorBidi"/>
      <w:caps/>
      <w:color w:val="595959" w:themeColor="text1" w:themeTint="A6"/>
      <w:spacing w:val="20"/>
      <w:sz w:val="32"/>
      <w:szCs w:val="24"/>
      <w:lang w:val="es-ES" w:eastAsia="en-US"/>
    </w:rPr>
  </w:style>
  <w:style w:type="paragraph" w:customStyle="1" w:styleId="6002D291EEB1497D8F1654A575452F5C2">
    <w:name w:val="6002D291EEB1497D8F1654A575452F5C2"/>
    <w:rsid w:val="009112F6"/>
    <w:pPr>
      <w:spacing w:after="0" w:line="240" w:lineRule="auto"/>
      <w:ind w:left="3240" w:right="3240"/>
      <w:jc w:val="center"/>
    </w:pPr>
    <w:rPr>
      <w:rFonts w:eastAsiaTheme="minorHAnsi"/>
      <w:color w:val="595959" w:themeColor="text1" w:themeTint="A6"/>
      <w:sz w:val="32"/>
      <w:szCs w:val="28"/>
      <w:lang w:val="es-ES" w:eastAsia="en-US"/>
    </w:rPr>
  </w:style>
  <w:style w:type="paragraph" w:customStyle="1" w:styleId="1A4F63D0474E459FA23E5A2F1269877D">
    <w:name w:val="1A4F63D0474E459FA23E5A2F1269877D"/>
    <w:rsid w:val="000352C0"/>
  </w:style>
  <w:style w:type="paragraph" w:customStyle="1" w:styleId="5D8E89A690E74D968CCC9D7F453DE93E">
    <w:name w:val="5D8E89A690E74D968CCC9D7F453DE93E"/>
    <w:rsid w:val="000352C0"/>
  </w:style>
  <w:style w:type="paragraph" w:customStyle="1" w:styleId="D6E16B259B174DB8BB6B3F53A38904F4">
    <w:name w:val="D6E16B259B174DB8BB6B3F53A38904F4"/>
    <w:rsid w:val="000352C0"/>
  </w:style>
  <w:style w:type="paragraph" w:customStyle="1" w:styleId="168B42CC8C8C4E3FA228B1BD7FCA8297">
    <w:name w:val="168B42CC8C8C4E3FA228B1BD7FCA8297"/>
    <w:rsid w:val="000352C0"/>
  </w:style>
  <w:style w:type="paragraph" w:customStyle="1" w:styleId="05CEC1E302BC4E8485A274719DF15836">
    <w:name w:val="05CEC1E302BC4E8485A274719DF15836"/>
    <w:rsid w:val="00035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2022-07-26T17:43:00Z</dcterms:created>
  <dcterms:modified xsi:type="dcterms:W3CDTF">2022-07-26T17:43:00Z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