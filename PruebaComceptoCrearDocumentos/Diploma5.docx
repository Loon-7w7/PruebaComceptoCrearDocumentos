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AB3E" w14:textId="11B03BE8" w:rsidR="0045039F" w:rsidRDefault="00000000" w:rsidP="00314887">
      <w:pPr>
        <w:spacing w:before="600"/>
      </w:pPr>
      <w:sdt>
        <w:sdtPr>
          <w:alias w:val="Prueba"/>
          <w:tag w:val="Prueba"/>
          <w:id w:val="1260257924"/>
          <w:placeholder>
            <w:docPart w:val="DefaultPlaceholder_-1854013440"/>
          </w:placeholder>
          <w:temporary/>
          <w:showingPlcHdr/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/w:sdtPr>
        <w:sdtContent>
          <w:r w:rsidR="007C41DF" w:rsidRPr="00E474DE">
            <w:rPr>
              <w:rStyle w:val="Textodelmarcadordeposicin"/>
            </w:rPr>
            <w:t>Haga clic o pulse aquí para escribir texto.</w:t>
          </w:r>
        </w:sdtContent>
      </w:sdt>
      <w:r w:rsidR="0031488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3FF5FEE" wp14:editId="7B446251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0" t="0" r="0" b="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89CD2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48F594AF" wp14:editId="5497FF7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E9587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51"/>
        <w:gridCol w:w="4360"/>
        <w:gridCol w:w="4337"/>
        <w:gridCol w:w="4322"/>
        <w:gridCol w:w="1128"/>
      </w:tblGrid>
      <w:tr w:rsidR="00A04CC4" w:rsidRPr="002416E6" w14:paraId="0BC2335C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78F33C7" w14:textId="77777777" w:rsidR="00A04CC4" w:rsidRPr="002416E6" w:rsidRDefault="00000000" w:rsidP="002416E6">
            <w:pPr>
              <w:pStyle w:val="Ttulo2"/>
            </w:pPr>
            <w:sdt>
              <w:sdtPr>
                <w:id w:val="1752851669"/>
                <w:placeholder>
                  <w:docPart w:val="C28E932B4F7D424E9D6BD01E3E08D836"/>
                </w:placeholder>
                <w:temporary/>
                <w:showingPlcHdr/>
                <w15:appearance w15:val="hidden"/>
              </w:sdtPr>
              <w:sdtContent>
                <w:r w:rsidR="00AA7521" w:rsidRPr="00AA7521">
                  <w:rPr>
                    <w:lang w:bidi="es-ES"/>
                  </w:rPr>
                  <w:t>Diploma</w:t>
                </w:r>
              </w:sdtContent>
            </w:sdt>
          </w:p>
        </w:tc>
      </w:tr>
      <w:tr w:rsidR="00A04CC4" w:rsidRPr="002416E6" w14:paraId="0C400A3F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343910A3" w14:textId="77777777" w:rsidR="00A04CC4" w:rsidRPr="002416E6" w:rsidRDefault="00000000" w:rsidP="002416E6">
            <w:pPr>
              <w:pStyle w:val="Ttulo3"/>
            </w:pPr>
            <w:sdt>
              <w:sdtPr>
                <w:id w:val="-1513449137"/>
                <w:placeholder>
                  <w:docPart w:val="9B0D1636F4A54E61A275D28869DB4BE4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14:paraId="15954191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0FD5BBE0" w14:textId="12AD3DBF" w:rsidR="00A04CC4" w:rsidRPr="002416E6" w:rsidRDefault="00AC1FAC" w:rsidP="002416E6">
            <w:pPr>
              <w:pStyle w:val="Ttulo1"/>
            </w:pPr>
            <w:r w:rsidRPr="00AC1FAC">
              <w:t>&lt;</w:t>
            </w:r>
            <w:proofErr w:type="spellStart"/>
            <w:r w:rsidR="0065201D" w:rsidRPr="00AC1FAC">
              <w:rPr>
                <w:caps w:val="0"/>
              </w:rPr>
              <w:t>namealumno</w:t>
            </w:r>
            <w:proofErr w:type="spellEnd"/>
            <w:r w:rsidRPr="00AE4B62">
              <w:t>&gt;</w:t>
            </w:r>
          </w:p>
        </w:tc>
      </w:tr>
      <w:tr w:rsidR="00A04CC4" w:rsidRPr="002416E6" w14:paraId="353DE708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1A010C34" w14:textId="77777777" w:rsidR="00A04CC4" w:rsidRPr="002416E6" w:rsidRDefault="00000000" w:rsidP="002416E6">
            <w:sdt>
              <w:sdtPr>
                <w:id w:val="-2142961860"/>
                <w:placeholder>
                  <w:docPart w:val="6002D291EEB1497D8F1654A575452F5C"/>
                </w:placeholder>
                <w:temporary/>
                <w:showingPlcHdr/>
                <w15:appearance w15:val="hidden"/>
              </w:sdtPr>
              <w:sdtContent>
                <w:r w:rsidR="001962F9" w:rsidRPr="001962F9">
                  <w:rPr>
                    <w:lang w:bidi="es-ES"/>
                  </w:rPr>
                  <w:t xml:space="preserve">ha finalizado con éxito el curso de estudio necesario </w:t>
                </w:r>
                <w:r w:rsidR="001962F9">
                  <w:rPr>
                    <w:lang w:bidi="es-ES"/>
                  </w:rPr>
                  <w:br/>
                </w:r>
                <w:r w:rsidR="001962F9" w:rsidRPr="001962F9">
                  <w:rPr>
                    <w:lang w:bidi="es-ES"/>
                  </w:rPr>
                  <w:t>para graduarse de Bellows High School</w:t>
                </w:r>
              </w:sdtContent>
            </w:sdt>
          </w:p>
        </w:tc>
      </w:tr>
      <w:tr w:rsidR="00A04CC4" w:rsidRPr="002416E6" w14:paraId="5C3A4E3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7E5E6DF0" w14:textId="77777777" w:rsidR="00480AA6" w:rsidRDefault="00AC1FAC" w:rsidP="007668AB">
            <w:pPr>
              <w:pStyle w:val="Ttulo3"/>
            </w:pPr>
            <w:r w:rsidRPr="00AC1FAC">
              <w:t>&lt;</w:t>
            </w:r>
            <w:r w:rsidR="0065201D" w:rsidRPr="00AC1FAC">
              <w:rPr>
                <w:caps w:val="0"/>
              </w:rPr>
              <w:t>fecha</w:t>
            </w:r>
            <w:r w:rsidRPr="00AC1FAC">
              <w:t>&gt;</w:t>
            </w:r>
          </w:p>
          <w:sdt>
            <w:sdtPr>
              <w:alias w:val="Prueba"/>
              <w:tag w:val="fechas"/>
              <w:id w:val="362324720"/>
              <w:placeholder>
                <w:docPart w:val="DefaultPlaceholder_-1854013440"/>
              </w:placeholder>
              <w:temporary/>
              <w15:appearance w15:val="tags"/>
            </w:sdtPr>
            <w:sdtContent>
              <w:p w14:paraId="22D4E3F7" w14:textId="47F370E1" w:rsidR="007668AB" w:rsidRPr="007668AB" w:rsidRDefault="00C5213D" w:rsidP="007668AB">
                <w:proofErr w:type="spellStart"/>
                <w:r>
                  <w:t>awdawdawdawd</w:t>
                </w:r>
                <w:proofErr w:type="spellEnd"/>
              </w:p>
            </w:sdtContent>
          </w:sdt>
        </w:tc>
      </w:tr>
      <w:tr w:rsidR="00480AA6" w:rsidRPr="002416E6" w14:paraId="7C321D5F" w14:textId="77777777" w:rsidTr="00B71E9A">
        <w:trPr>
          <w:trHeight w:val="1152"/>
        </w:trPr>
        <w:tc>
          <w:tcPr>
            <w:tcW w:w="1276" w:type="dxa"/>
          </w:tcPr>
          <w:p w14:paraId="43D6E1B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59D94CD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29625138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988FFEB" wp14:editId="27CEC033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58633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BD29587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8BF4120" w14:textId="77777777" w:rsidR="00A04CC4" w:rsidRPr="002416E6" w:rsidRDefault="00A04CC4" w:rsidP="001962F9">
            <w:pPr>
              <w:ind w:left="0" w:right="0"/>
            </w:pPr>
          </w:p>
        </w:tc>
      </w:tr>
      <w:tr w:rsidR="00480AA6" w:rsidRPr="002416E6" w14:paraId="081097C9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99DC0E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23FED782" w14:textId="4B5EF28F" w:rsidR="00A04CC4" w:rsidRPr="002416E6" w:rsidRDefault="00AC1FAC" w:rsidP="001962F9">
            <w:pPr>
              <w:ind w:left="0" w:right="0"/>
            </w:pPr>
            <w:r w:rsidRPr="00AC1FAC">
              <w:t>&lt;</w:t>
            </w:r>
            <w:proofErr w:type="spellStart"/>
            <w:r w:rsidRPr="00AC1FAC">
              <w:t>NameDirector</w:t>
            </w:r>
            <w:proofErr w:type="spellEnd"/>
            <w:r w:rsidRPr="00AC1FAC">
              <w:t>&gt;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029E4B6E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0DC06D17" w14:textId="155C3907" w:rsidR="00A04CC4" w:rsidRPr="002416E6" w:rsidRDefault="00AC1FAC" w:rsidP="001962F9">
            <w:pPr>
              <w:ind w:left="0" w:right="0"/>
            </w:pPr>
            <w:r w:rsidRPr="00AC1FAC">
              <w:t>&lt;</w:t>
            </w:r>
            <w:proofErr w:type="spellStart"/>
            <w:r w:rsidRPr="00AC1FAC">
              <w:t>Nametutor</w:t>
            </w:r>
            <w:proofErr w:type="spellEnd"/>
            <w:r w:rsidRPr="00AC1FAC">
              <w:t>&gt;</w:t>
            </w:r>
          </w:p>
        </w:tc>
        <w:tc>
          <w:tcPr>
            <w:tcW w:w="1155" w:type="dxa"/>
          </w:tcPr>
          <w:p w14:paraId="2A25D2B1" w14:textId="77777777" w:rsidR="00A04CC4" w:rsidRPr="002416E6" w:rsidRDefault="00A04CC4" w:rsidP="001962F9">
            <w:pPr>
              <w:ind w:left="0" w:right="0"/>
            </w:pPr>
          </w:p>
        </w:tc>
      </w:tr>
    </w:tbl>
    <w:p w14:paraId="7F9BB86E" w14:textId="77777777"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9C63" w14:textId="77777777" w:rsidR="005B7EAF" w:rsidRDefault="005B7EAF" w:rsidP="000875C0">
      <w:r>
        <w:separator/>
      </w:r>
    </w:p>
  </w:endnote>
  <w:endnote w:type="continuationSeparator" w:id="0">
    <w:p w14:paraId="7CF4AED6" w14:textId="77777777" w:rsidR="005B7EAF" w:rsidRDefault="005B7EAF" w:rsidP="000875C0">
      <w:r>
        <w:continuationSeparator/>
      </w:r>
    </w:p>
  </w:endnote>
  <w:endnote w:type="continuationNotice" w:id="1">
    <w:p w14:paraId="3F694C7D" w14:textId="77777777" w:rsidR="005B7EAF" w:rsidRDefault="005B7E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FB02" w14:textId="77777777" w:rsidR="005B7EAF" w:rsidRDefault="005B7EAF" w:rsidP="000875C0">
      <w:r>
        <w:separator/>
      </w:r>
    </w:p>
  </w:footnote>
  <w:footnote w:type="continuationSeparator" w:id="0">
    <w:p w14:paraId="4869E27C" w14:textId="77777777" w:rsidR="005B7EAF" w:rsidRDefault="005B7EAF" w:rsidP="000875C0">
      <w:r>
        <w:continuationSeparator/>
      </w:r>
    </w:p>
  </w:footnote>
  <w:footnote w:type="continuationNotice" w:id="1">
    <w:p w14:paraId="44B68077" w14:textId="77777777" w:rsidR="005B7EAF" w:rsidRDefault="005B7EA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2B"/>
    <w:rsid w:val="00007731"/>
    <w:rsid w:val="0003083A"/>
    <w:rsid w:val="000650E1"/>
    <w:rsid w:val="000875C0"/>
    <w:rsid w:val="00094622"/>
    <w:rsid w:val="000A512B"/>
    <w:rsid w:val="000B3D45"/>
    <w:rsid w:val="00110011"/>
    <w:rsid w:val="00113F7A"/>
    <w:rsid w:val="001844A0"/>
    <w:rsid w:val="00185D3E"/>
    <w:rsid w:val="00186721"/>
    <w:rsid w:val="001962F9"/>
    <w:rsid w:val="002416E6"/>
    <w:rsid w:val="00313FB2"/>
    <w:rsid w:val="00314887"/>
    <w:rsid w:val="00324158"/>
    <w:rsid w:val="003550C4"/>
    <w:rsid w:val="00361C94"/>
    <w:rsid w:val="0037060A"/>
    <w:rsid w:val="003C07D9"/>
    <w:rsid w:val="003C2748"/>
    <w:rsid w:val="0045039F"/>
    <w:rsid w:val="0047262E"/>
    <w:rsid w:val="00480AA6"/>
    <w:rsid w:val="00480DAE"/>
    <w:rsid w:val="0050636B"/>
    <w:rsid w:val="005358A0"/>
    <w:rsid w:val="005400FC"/>
    <w:rsid w:val="005B7EAF"/>
    <w:rsid w:val="005F2A53"/>
    <w:rsid w:val="00603B9E"/>
    <w:rsid w:val="00604740"/>
    <w:rsid w:val="006237E5"/>
    <w:rsid w:val="00651537"/>
    <w:rsid w:val="0065201D"/>
    <w:rsid w:val="00683186"/>
    <w:rsid w:val="006A75DC"/>
    <w:rsid w:val="006F2FC9"/>
    <w:rsid w:val="007206EB"/>
    <w:rsid w:val="00732F66"/>
    <w:rsid w:val="007668AB"/>
    <w:rsid w:val="00775212"/>
    <w:rsid w:val="0078716C"/>
    <w:rsid w:val="007A53B3"/>
    <w:rsid w:val="007C41DF"/>
    <w:rsid w:val="007D2DEA"/>
    <w:rsid w:val="008130DC"/>
    <w:rsid w:val="00880C66"/>
    <w:rsid w:val="0088227F"/>
    <w:rsid w:val="008C1369"/>
    <w:rsid w:val="008C2AC8"/>
    <w:rsid w:val="008C6D8D"/>
    <w:rsid w:val="008D4107"/>
    <w:rsid w:val="008F7137"/>
    <w:rsid w:val="00967D57"/>
    <w:rsid w:val="009A17AC"/>
    <w:rsid w:val="009C6513"/>
    <w:rsid w:val="009D3373"/>
    <w:rsid w:val="00A04CC4"/>
    <w:rsid w:val="00A14C55"/>
    <w:rsid w:val="00A30EB6"/>
    <w:rsid w:val="00A54BC3"/>
    <w:rsid w:val="00AA7521"/>
    <w:rsid w:val="00AC1FAC"/>
    <w:rsid w:val="00AC2AE5"/>
    <w:rsid w:val="00AD4135"/>
    <w:rsid w:val="00AE4B62"/>
    <w:rsid w:val="00B26126"/>
    <w:rsid w:val="00B3467D"/>
    <w:rsid w:val="00B71E9A"/>
    <w:rsid w:val="00B76559"/>
    <w:rsid w:val="00BA757B"/>
    <w:rsid w:val="00BB190A"/>
    <w:rsid w:val="00C26A15"/>
    <w:rsid w:val="00C5213D"/>
    <w:rsid w:val="00C60D92"/>
    <w:rsid w:val="00C70B50"/>
    <w:rsid w:val="00CA0E79"/>
    <w:rsid w:val="00CD4C49"/>
    <w:rsid w:val="00D035AA"/>
    <w:rsid w:val="00D04B64"/>
    <w:rsid w:val="00D175D7"/>
    <w:rsid w:val="00D76A8B"/>
    <w:rsid w:val="00D903D9"/>
    <w:rsid w:val="00DC2E0F"/>
    <w:rsid w:val="00DF6277"/>
    <w:rsid w:val="00E13588"/>
    <w:rsid w:val="00E2296E"/>
    <w:rsid w:val="00E47B68"/>
    <w:rsid w:val="00E52F25"/>
    <w:rsid w:val="00E62004"/>
    <w:rsid w:val="00E64EFE"/>
    <w:rsid w:val="00E772E2"/>
    <w:rsid w:val="00E81CD3"/>
    <w:rsid w:val="00F01E2B"/>
    <w:rsid w:val="00F4211A"/>
    <w:rsid w:val="00F428F0"/>
    <w:rsid w:val="00FA2DF4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42F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8E932B4F7D424E9D6BD01E3E08D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620B-5DC2-4AA0-A609-6CC2D11FC7F5}"/>
      </w:docPartPr>
      <w:docPartBody>
        <w:p w:rsidR="00C11F57" w:rsidRDefault="009112F6" w:rsidP="009112F6">
          <w:pPr>
            <w:pStyle w:val="C28E932B4F7D424E9D6BD01E3E08D8362"/>
          </w:pPr>
          <w:r w:rsidRPr="00AA7521">
            <w:rPr>
              <w:lang w:bidi="es-ES"/>
            </w:rPr>
            <w:t>Diploma</w:t>
          </w:r>
        </w:p>
      </w:docPartBody>
    </w:docPart>
    <w:docPart>
      <w:docPartPr>
        <w:name w:val="9B0D1636F4A54E61A275D28869DB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79F3-AD24-414A-A28F-8F70DD0C00CC}"/>
      </w:docPartPr>
      <w:docPartBody>
        <w:p w:rsidR="00C11F57" w:rsidRDefault="009112F6" w:rsidP="009112F6">
          <w:pPr>
            <w:pStyle w:val="9B0D1636F4A54E61A275D28869DB4BE42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6002D291EEB1497D8F1654A575452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E887-C969-44C3-BD19-FEC321030E07}"/>
      </w:docPartPr>
      <w:docPartBody>
        <w:p w:rsidR="00C11F57" w:rsidRDefault="009112F6" w:rsidP="009112F6">
          <w:pPr>
            <w:pStyle w:val="6002D291EEB1497D8F1654A575452F5C2"/>
          </w:pPr>
          <w:r w:rsidRPr="001962F9">
            <w:rPr>
              <w:lang w:bidi="es-ES"/>
            </w:rPr>
            <w:t xml:space="preserve">ha finalizado con éxito el curso de estudio necesario </w:t>
          </w:r>
          <w:r>
            <w:rPr>
              <w:lang w:bidi="es-ES"/>
            </w:rPr>
            <w:br/>
          </w:r>
          <w:r w:rsidRPr="001962F9">
            <w:rPr>
              <w:lang w:bidi="es-ES"/>
            </w:rPr>
            <w:t>para graduarse de Bellows High School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4E63E-AE57-4466-B133-C967095E4923}"/>
      </w:docPartPr>
      <w:docPartBody>
        <w:p w:rsidR="00BC1E70" w:rsidRDefault="00C65FF7"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F"/>
    <w:rsid w:val="00522929"/>
    <w:rsid w:val="00552B06"/>
    <w:rsid w:val="0066144F"/>
    <w:rsid w:val="007148F4"/>
    <w:rsid w:val="007C661E"/>
    <w:rsid w:val="007E16A8"/>
    <w:rsid w:val="007F6BE5"/>
    <w:rsid w:val="00800BD4"/>
    <w:rsid w:val="00827DF6"/>
    <w:rsid w:val="009112F6"/>
    <w:rsid w:val="00A00115"/>
    <w:rsid w:val="00A61D19"/>
    <w:rsid w:val="00A75D14"/>
    <w:rsid w:val="00AE04DC"/>
    <w:rsid w:val="00BC1E70"/>
    <w:rsid w:val="00C11F57"/>
    <w:rsid w:val="00C65FF7"/>
    <w:rsid w:val="00C932F6"/>
    <w:rsid w:val="00E21F28"/>
    <w:rsid w:val="00F42444"/>
    <w:rsid w:val="00F6345F"/>
    <w:rsid w:val="00F6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5FF7"/>
    <w:rPr>
      <w:color w:val="808080"/>
    </w:rPr>
  </w:style>
  <w:style w:type="paragraph" w:customStyle="1" w:styleId="C28E932B4F7D424E9D6BD01E3E08D8362">
    <w:name w:val="C28E932B4F7D424E9D6BD01E3E08D8362"/>
    <w:rsid w:val="009112F6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ED7D31" w:themeColor="accent2"/>
      <w:spacing w:val="20"/>
      <w:sz w:val="44"/>
      <w:szCs w:val="26"/>
      <w:lang w:val="es-ES" w:eastAsia="en-US"/>
    </w:rPr>
  </w:style>
  <w:style w:type="paragraph" w:customStyle="1" w:styleId="9B0D1636F4A54E61A275D28869DB4BE42">
    <w:name w:val="9B0D1636F4A54E61A275D28869DB4BE42"/>
    <w:rsid w:val="009112F6"/>
    <w:pPr>
      <w:keepNext/>
      <w:keepLines/>
      <w:spacing w:before="40" w:after="0" w:line="240" w:lineRule="auto"/>
      <w:jc w:val="center"/>
      <w:outlineLvl w:val="2"/>
    </w:pPr>
    <w:rPr>
      <w:rFonts w:eastAsiaTheme="majorEastAsia" w:cstheme="majorBidi"/>
      <w:caps/>
      <w:color w:val="595959" w:themeColor="text1" w:themeTint="A6"/>
      <w:spacing w:val="20"/>
      <w:sz w:val="32"/>
      <w:szCs w:val="24"/>
      <w:lang w:val="es-ES" w:eastAsia="en-US"/>
    </w:rPr>
  </w:style>
  <w:style w:type="paragraph" w:customStyle="1" w:styleId="6002D291EEB1497D8F1654A575452F5C2">
    <w:name w:val="6002D291EEB1497D8F1654A575452F5C2"/>
    <w:rsid w:val="009112F6"/>
    <w:pPr>
      <w:spacing w:after="0" w:line="240" w:lineRule="auto"/>
      <w:ind w:left="3240" w:right="3240"/>
      <w:jc w:val="center"/>
    </w:pPr>
    <w:rPr>
      <w:rFonts w:eastAsiaTheme="minorHAnsi"/>
      <w:color w:val="595959" w:themeColor="text1" w:themeTint="A6"/>
      <w:sz w:val="32"/>
      <w:szCs w:val="28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2022-07-26T15:49:00Z</dcterms:created>
  <dcterms:modified xsi:type="dcterms:W3CDTF">2022-07-26T17:34:00Z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