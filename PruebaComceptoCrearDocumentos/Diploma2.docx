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AB3E" w14:textId="2684AE34" w:rsidR="0045039F" w:rsidRDefault="00314887" w:rsidP="00314887">
      <w:pPr>
        <w:spacing w:before="600"/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3FF5FEE" wp14:editId="7B446251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0" t="0" r="0" b="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89CD2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48F594AF" wp14:editId="5497FF7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E9587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552"/>
        <w:gridCol w:w="6080"/>
        <w:gridCol w:w="2811"/>
        <w:gridCol w:w="5450"/>
        <w:gridCol w:w="505"/>
      </w:tblGrid>
      <w:tr w:rsidR="00A04CC4" w:rsidRPr="002416E6" w14:paraId="0BC2335C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378F33C7" w14:textId="77777777" w:rsidR="00A04CC4" w:rsidRPr="002416E6" w:rsidRDefault="00000000" w:rsidP="002416E6">
            <w:pPr>
              <w:pStyle w:val="Ttulo2"/>
            </w:pPr>
            <w:sdt>
              <w:sdtPr>
                <w:id w:val="1752851669"/>
                <w:placeholder>
                  <w:docPart w:val="C28E932B4F7D424E9D6BD01E3E08D836"/>
                </w:placeholder>
                <w:temporary/>
                <w:showingPlcHdr/>
                <w15:appearance w15:val="hidden"/>
              </w:sdtPr>
              <w:sdtContent>
                <w:r w:rsidR="00AA7521" w:rsidRPr="00AA7521">
                  <w:rPr>
                    <w:lang w:bidi="es-ES"/>
                  </w:rPr>
                  <w:t>Diploma</w:t>
                </w:r>
              </w:sdtContent>
            </w:sdt>
          </w:p>
        </w:tc>
      </w:tr>
      <w:tr w:rsidR="00A04CC4" w:rsidRPr="002416E6" w14:paraId="0C400A3F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343910A3" w14:textId="77777777" w:rsidR="00A04CC4" w:rsidRPr="002416E6" w:rsidRDefault="00000000" w:rsidP="002416E6">
            <w:pPr>
              <w:pStyle w:val="Ttulo3"/>
            </w:pPr>
            <w:sdt>
              <w:sdtPr>
                <w:id w:val="-1513449137"/>
                <w:placeholder>
                  <w:docPart w:val="9B0D1636F4A54E61A275D28869DB4BE4"/>
                </w:placeholder>
                <w:temporary/>
                <w:showingPlcHdr/>
                <w15:appearance w15:val="hidden"/>
              </w:sdtPr>
              <w:sdtContent>
                <w:r w:rsidR="00AA7521" w:rsidRPr="002416E6">
                  <w:rPr>
                    <w:lang w:bidi="es-ES"/>
                  </w:rPr>
                  <w:t>Certifica que:</w:t>
                </w:r>
              </w:sdtContent>
            </w:sdt>
          </w:p>
        </w:tc>
      </w:tr>
      <w:tr w:rsidR="00A04CC4" w:rsidRPr="002416E6" w14:paraId="15954191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sdt>
            <w:sdtPr>
              <w:alias w:val="NameStuden"/>
              <w:tag w:val="NameStuden"/>
              <w:id w:val="362324720"/>
              <w:placeholder>
                <w:docPart w:val="1A4F63D0474E459FA23E5A2F1269877D"/>
              </w:placeholder>
              <w:temporary/>
              <w15:appearance w15:val="tags"/>
            </w:sdtPr>
            <w:sdtContent>
              <w:p w14:paraId="02C1BCBC" w14:textId="77777777" w:rsidR="005B5479" w:rsidRDefault="005B5479" w:rsidP="005B5479">
                <w:pPr>
                  <w:pStyle w:val="Ttulo1"/>
                </w:pPr>
                <w:r>
                  <w:t>awdawdawdawd</w:t>
                </w:r>
              </w:p>
            </w:sdtContent>
          </w:sdt>
          <w:p w14:paraId="0FD5BBE0" w14:textId="3C84F1E8" w:rsidR="005B5479" w:rsidRPr="005B5479" w:rsidRDefault="005B5479" w:rsidP="005B5479"/>
        </w:tc>
      </w:tr>
      <w:tr w:rsidR="00A04CC4" w:rsidRPr="002416E6" w14:paraId="353DE708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1A010C34" w14:textId="77777777" w:rsidR="00A04CC4" w:rsidRPr="002416E6" w:rsidRDefault="00000000" w:rsidP="002416E6">
            <w:sdt>
              <w:sdtPr>
                <w:id w:val="-2142961860"/>
                <w:placeholder>
                  <w:docPart w:val="6002D291EEB1497D8F1654A575452F5C"/>
                </w:placeholder>
                <w:temporary/>
                <w:showingPlcHdr/>
                <w15:appearance w15:val="hidden"/>
              </w:sdtPr>
              <w:sdtContent>
                <w:r w:rsidR="001962F9" w:rsidRPr="001962F9">
                  <w:rPr>
                    <w:lang w:bidi="es-ES"/>
                  </w:rPr>
                  <w:t xml:space="preserve">ha finalizado con éxito el curso de estudio necesario </w:t>
                </w:r>
                <w:r w:rsidR="001962F9">
                  <w:rPr>
                    <w:lang w:bidi="es-ES"/>
                  </w:rPr>
                  <w:br/>
                </w:r>
                <w:r w:rsidR="001962F9" w:rsidRPr="001962F9">
                  <w:rPr>
                    <w:lang w:bidi="es-ES"/>
                  </w:rPr>
                  <w:t>para graduarse de Bellows High School</w:t>
                </w:r>
              </w:sdtContent>
            </w:sdt>
          </w:p>
        </w:tc>
      </w:tr>
      <w:tr w:rsidR="00A04CC4" w:rsidRPr="002416E6" w14:paraId="5C3A4E3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sdt>
            <w:sdtPr>
              <w:alias w:val="TextDatatime"/>
              <w:tag w:val="Fecha"/>
              <w:id w:val="-972757081"/>
              <w:placeholder>
                <w:docPart w:val="5D8E89A690E74D968CCC9D7F453DE93E"/>
              </w:placeholder>
              <w:temporary/>
              <w15:appearance w15:val="tags"/>
            </w:sdtPr>
            <w:sdtContent>
              <w:p w14:paraId="36AE97CE" w14:textId="4487562C" w:rsidR="005B5479" w:rsidRPr="005B5479" w:rsidRDefault="005B5479" w:rsidP="005B5479">
                <w:pPr>
                  <w:ind w:left="0"/>
                </w:pPr>
                <w:proofErr w:type="spellStart"/>
                <w:r w:rsidRPr="005B5479">
                  <w:rPr>
                    <w:rFonts w:eastAsiaTheme="majorEastAsia" w:cstheme="majorBidi"/>
                    <w:spacing w:val="20"/>
                    <w:szCs w:val="24"/>
                  </w:rPr>
                  <w:t>awdawdawdawd</w:t>
                </w:r>
                <w:proofErr w:type="spellEnd"/>
              </w:p>
            </w:sdtContent>
          </w:sdt>
          <w:sdt>
            <w:sdtPr>
              <w:alias w:val="TextDatatime"/>
              <w:tag w:val="Fecha"/>
              <w:id w:val="963396938"/>
              <w:placeholder>
                <w:docPart w:val="D6E16B259B174DB8BB6B3F53A38904F4"/>
              </w:placeholder>
              <w:temporary/>
              <w15:appearance w15:val="tags"/>
            </w:sdtPr>
            <w:sdtContent>
              <w:p w14:paraId="44142458" w14:textId="77777777" w:rsidR="005B5479" w:rsidRDefault="005B5479" w:rsidP="005B5479">
                <w:pPr>
                  <w:ind w:left="0"/>
                </w:pPr>
                <w:proofErr w:type="spellStart"/>
                <w:r w:rsidRPr="005B5479">
                  <w:rPr>
                    <w:rFonts w:eastAsiaTheme="majorEastAsia" w:cstheme="majorBidi"/>
                    <w:spacing w:val="20"/>
                    <w:szCs w:val="24"/>
                  </w:rPr>
                  <w:t>awdawdawdawd</w:t>
                </w:r>
                <w:proofErr w:type="spellEnd"/>
              </w:p>
            </w:sdtContent>
          </w:sdt>
          <w:p w14:paraId="22D4E3F7" w14:textId="7E77FDCD" w:rsidR="007668AB" w:rsidRPr="007668AB" w:rsidRDefault="007668AB" w:rsidP="007668AB"/>
        </w:tc>
      </w:tr>
      <w:tr w:rsidR="002A46EE" w:rsidRPr="002416E6" w14:paraId="7C321D5F" w14:textId="77777777" w:rsidTr="002A46EE">
        <w:trPr>
          <w:trHeight w:val="954"/>
        </w:trPr>
        <w:tc>
          <w:tcPr>
            <w:tcW w:w="1276" w:type="dxa"/>
          </w:tcPr>
          <w:p w14:paraId="43D6E1B4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259D94CD" w14:textId="77777777" w:rsidR="00A04CC4" w:rsidRPr="002416E6" w:rsidRDefault="00A04CC4" w:rsidP="002A46EE">
            <w:pPr>
              <w:ind w:left="0" w:right="0"/>
              <w:jc w:val="both"/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29625138" w14:textId="77777777" w:rsidR="00A04CC4" w:rsidRPr="002416E6" w:rsidRDefault="00E47B68" w:rsidP="001962F9">
            <w:pPr>
              <w:ind w:left="0" w:right="0"/>
            </w:pPr>
            <w:r w:rsidRPr="002416E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988FFEB" wp14:editId="27CEC033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C58633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BD29587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8BF4120" w14:textId="77777777" w:rsidR="00A04CC4" w:rsidRPr="002416E6" w:rsidRDefault="00A04CC4" w:rsidP="001962F9">
            <w:pPr>
              <w:ind w:left="0" w:right="0"/>
            </w:pPr>
          </w:p>
        </w:tc>
      </w:tr>
      <w:tr w:rsidR="002A46EE" w:rsidRPr="002416E6" w14:paraId="081097C9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299DC0EC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sdt>
            <w:sdtPr>
              <w:alias w:val="nameDirector"/>
              <w:tag w:val="name director"/>
              <w:id w:val="488840443"/>
              <w:placeholder>
                <w:docPart w:val="168B42CC8C8C4E3FA228B1BD7FCA8297"/>
              </w:placeholder>
              <w:temporary/>
              <w15:appearance w15:val="tags"/>
            </w:sdtPr>
            <w:sdtContent>
              <w:p w14:paraId="23FED782" w14:textId="6A9FA205" w:rsidR="005B5479" w:rsidRPr="002416E6" w:rsidRDefault="002A46EE" w:rsidP="002A46EE">
                <w:pPr>
                  <w:ind w:left="0"/>
                  <w:jc w:val="both"/>
                </w:pPr>
                <w:r>
                  <w:rPr>
                    <w:rFonts w:eastAsiaTheme="majorEastAsia" w:cstheme="majorBidi"/>
                    <w:spacing w:val="20"/>
                    <w:szCs w:val="24"/>
                  </w:rPr>
                  <w:t>2</w:t>
                </w:r>
              </w:p>
            </w:sdtContent>
          </w:sdt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029E4B6E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sdt>
            <w:sdtPr>
              <w:alias w:val="NameTutor"/>
              <w:tag w:val="Name Tutor"/>
              <w:id w:val="2027283468"/>
              <w:placeholder>
                <w:docPart w:val="05CEC1E302BC4E8485A274719DF15836"/>
              </w:placeholder>
              <w:temporary/>
              <w15:appearance w15:val="tags"/>
            </w:sdtPr>
            <w:sdtContent>
              <w:p w14:paraId="0F61E6A4" w14:textId="0265DC38" w:rsidR="002A46EE" w:rsidRDefault="002A46EE" w:rsidP="002A46EE">
                <w:pPr>
                  <w:ind w:left="0"/>
                  <w:jc w:val="both"/>
                </w:pPr>
                <w:proofErr w:type="spellStart"/>
                <w:r>
                  <w:t>Jose</w:t>
                </w:r>
                <w:proofErr w:type="spellEnd"/>
                <w:r>
                  <w:t xml:space="preserve"> Ramon</w:t>
                </w:r>
              </w:p>
            </w:sdtContent>
          </w:sdt>
          <w:p w14:paraId="0DC06D17" w14:textId="3860B6D1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2A25D2B1" w14:textId="77777777" w:rsidR="00A04CC4" w:rsidRPr="002416E6" w:rsidRDefault="00A04CC4" w:rsidP="001962F9">
            <w:pPr>
              <w:ind w:left="0" w:right="0"/>
            </w:pPr>
          </w:p>
        </w:tc>
      </w:tr>
    </w:tbl>
    <w:p w14:paraId="7F9BB86E" w14:textId="77777777" w:rsidR="00A04CC4" w:rsidRDefault="00A04CC4"/>
    <w:sectPr w:rsidR="00A04CC4" w:rsidSect="00480DAE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B1B82" w14:textId="77777777" w:rsidR="009B7FAF" w:rsidRDefault="009B7FAF" w:rsidP="000875C0">
      <w:r>
        <w:separator/>
      </w:r>
    </w:p>
  </w:endnote>
  <w:endnote w:type="continuationSeparator" w:id="0">
    <w:p w14:paraId="7F094224" w14:textId="77777777" w:rsidR="009B7FAF" w:rsidRDefault="009B7FAF" w:rsidP="000875C0">
      <w:r>
        <w:continuationSeparator/>
      </w:r>
    </w:p>
  </w:endnote>
  <w:endnote w:type="continuationNotice" w:id="1">
    <w:p w14:paraId="7B05D562" w14:textId="77777777" w:rsidR="009B7FAF" w:rsidRDefault="009B7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06CAD" w14:textId="77777777" w:rsidR="009B7FAF" w:rsidRDefault="009B7FAF" w:rsidP="000875C0">
      <w:r>
        <w:separator/>
      </w:r>
    </w:p>
  </w:footnote>
  <w:footnote w:type="continuationSeparator" w:id="0">
    <w:p w14:paraId="5435947A" w14:textId="77777777" w:rsidR="009B7FAF" w:rsidRDefault="009B7FAF" w:rsidP="000875C0">
      <w:r>
        <w:continuationSeparator/>
      </w:r>
    </w:p>
  </w:footnote>
  <w:footnote w:type="continuationNotice" w:id="1">
    <w:p w14:paraId="2C61C8F7" w14:textId="77777777" w:rsidR="009B7FAF" w:rsidRDefault="009B7FA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2B"/>
    <w:rsid w:val="00007731"/>
    <w:rsid w:val="0003083A"/>
    <w:rsid w:val="000650E1"/>
    <w:rsid w:val="000875C0"/>
    <w:rsid w:val="00094622"/>
    <w:rsid w:val="000A512B"/>
    <w:rsid w:val="000B3D45"/>
    <w:rsid w:val="00110011"/>
    <w:rsid w:val="00113F7A"/>
    <w:rsid w:val="00146E41"/>
    <w:rsid w:val="001844A0"/>
    <w:rsid w:val="00185D3E"/>
    <w:rsid w:val="00186721"/>
    <w:rsid w:val="001962F9"/>
    <w:rsid w:val="002416E6"/>
    <w:rsid w:val="002A46EE"/>
    <w:rsid w:val="002F2C57"/>
    <w:rsid w:val="00313FB2"/>
    <w:rsid w:val="00314887"/>
    <w:rsid w:val="00324158"/>
    <w:rsid w:val="00324358"/>
    <w:rsid w:val="003550C4"/>
    <w:rsid w:val="00361C94"/>
    <w:rsid w:val="0037060A"/>
    <w:rsid w:val="003C07D9"/>
    <w:rsid w:val="003C2748"/>
    <w:rsid w:val="0045039F"/>
    <w:rsid w:val="0047262E"/>
    <w:rsid w:val="00480AA6"/>
    <w:rsid w:val="00480DAE"/>
    <w:rsid w:val="0050636B"/>
    <w:rsid w:val="005358A0"/>
    <w:rsid w:val="005400FC"/>
    <w:rsid w:val="005B5479"/>
    <w:rsid w:val="005F2A53"/>
    <w:rsid w:val="00603B9E"/>
    <w:rsid w:val="00604740"/>
    <w:rsid w:val="006237E5"/>
    <w:rsid w:val="0065201D"/>
    <w:rsid w:val="00677342"/>
    <w:rsid w:val="00683186"/>
    <w:rsid w:val="006A75DC"/>
    <w:rsid w:val="006F2FC9"/>
    <w:rsid w:val="007022DC"/>
    <w:rsid w:val="007206EB"/>
    <w:rsid w:val="00732F66"/>
    <w:rsid w:val="00737843"/>
    <w:rsid w:val="007668AB"/>
    <w:rsid w:val="00775212"/>
    <w:rsid w:val="0078716C"/>
    <w:rsid w:val="007A53B3"/>
    <w:rsid w:val="007C41DF"/>
    <w:rsid w:val="007C64AB"/>
    <w:rsid w:val="007D2DEA"/>
    <w:rsid w:val="00803B9C"/>
    <w:rsid w:val="008130DC"/>
    <w:rsid w:val="008301D6"/>
    <w:rsid w:val="008307D0"/>
    <w:rsid w:val="00880C66"/>
    <w:rsid w:val="0088227F"/>
    <w:rsid w:val="00885560"/>
    <w:rsid w:val="008C1369"/>
    <w:rsid w:val="008C2AC8"/>
    <w:rsid w:val="008C6D8D"/>
    <w:rsid w:val="008D4107"/>
    <w:rsid w:val="008F1248"/>
    <w:rsid w:val="008F7137"/>
    <w:rsid w:val="00967D57"/>
    <w:rsid w:val="009A17AC"/>
    <w:rsid w:val="009B7FAF"/>
    <w:rsid w:val="009C6513"/>
    <w:rsid w:val="009D3373"/>
    <w:rsid w:val="009E1D95"/>
    <w:rsid w:val="00A04CC4"/>
    <w:rsid w:val="00A14C55"/>
    <w:rsid w:val="00A30EB6"/>
    <w:rsid w:val="00A54BC3"/>
    <w:rsid w:val="00AA7521"/>
    <w:rsid w:val="00AC1FAC"/>
    <w:rsid w:val="00AC2AE5"/>
    <w:rsid w:val="00AD4135"/>
    <w:rsid w:val="00AE4B62"/>
    <w:rsid w:val="00B26126"/>
    <w:rsid w:val="00B3467D"/>
    <w:rsid w:val="00B45CE9"/>
    <w:rsid w:val="00B71E9A"/>
    <w:rsid w:val="00B76559"/>
    <w:rsid w:val="00BA757B"/>
    <w:rsid w:val="00BB190A"/>
    <w:rsid w:val="00BC25CB"/>
    <w:rsid w:val="00C26A15"/>
    <w:rsid w:val="00C45CD9"/>
    <w:rsid w:val="00C5213D"/>
    <w:rsid w:val="00C60D92"/>
    <w:rsid w:val="00C70B50"/>
    <w:rsid w:val="00CA0E79"/>
    <w:rsid w:val="00CD4C49"/>
    <w:rsid w:val="00D035AA"/>
    <w:rsid w:val="00D04B64"/>
    <w:rsid w:val="00D175D7"/>
    <w:rsid w:val="00D76A8B"/>
    <w:rsid w:val="00D903D9"/>
    <w:rsid w:val="00DC2E0F"/>
    <w:rsid w:val="00DF6277"/>
    <w:rsid w:val="00E13588"/>
    <w:rsid w:val="00E2296E"/>
    <w:rsid w:val="00E47B68"/>
    <w:rsid w:val="00E52F25"/>
    <w:rsid w:val="00E62004"/>
    <w:rsid w:val="00E64EFE"/>
    <w:rsid w:val="00E772E2"/>
    <w:rsid w:val="00E81CD3"/>
    <w:rsid w:val="00F01E2B"/>
    <w:rsid w:val="00F4211A"/>
    <w:rsid w:val="00F428F0"/>
    <w:rsid w:val="00FA2DF4"/>
    <w:rsid w:val="00FF12F3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842F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EE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8E932B4F7D424E9D6BD01E3E08D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4620B-5DC2-4AA0-A609-6CC2D11FC7F5}"/>
      </w:docPartPr>
      <w:docPartBody>
        <w:p w:rsidR="00C11F57" w:rsidRDefault="009112F6" w:rsidP="009112F6">
          <w:pPr>
            <w:pStyle w:val="C28E932B4F7D424E9D6BD01E3E08D8362"/>
          </w:pPr>
          <w:r w:rsidRPr="00AA7521">
            <w:rPr>
              <w:lang w:bidi="es-ES"/>
            </w:rPr>
            <w:t>Diploma</w:t>
          </w:r>
        </w:p>
      </w:docPartBody>
    </w:docPart>
    <w:docPart>
      <w:docPartPr>
        <w:name w:val="9B0D1636F4A54E61A275D28869DB4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79F3-AD24-414A-A28F-8F70DD0C00CC}"/>
      </w:docPartPr>
      <w:docPartBody>
        <w:p w:rsidR="00C11F57" w:rsidRDefault="009112F6" w:rsidP="009112F6">
          <w:pPr>
            <w:pStyle w:val="9B0D1636F4A54E61A275D28869DB4BE42"/>
          </w:pPr>
          <w:r w:rsidRPr="002416E6">
            <w:rPr>
              <w:lang w:bidi="es-ES"/>
            </w:rPr>
            <w:t>Certifica que:</w:t>
          </w:r>
        </w:p>
      </w:docPartBody>
    </w:docPart>
    <w:docPart>
      <w:docPartPr>
        <w:name w:val="6002D291EEB1497D8F1654A575452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3E887-C969-44C3-BD19-FEC321030E07}"/>
      </w:docPartPr>
      <w:docPartBody>
        <w:p w:rsidR="00C11F57" w:rsidRDefault="009112F6" w:rsidP="009112F6">
          <w:pPr>
            <w:pStyle w:val="6002D291EEB1497D8F1654A575452F5C2"/>
          </w:pPr>
          <w:r w:rsidRPr="001962F9">
            <w:rPr>
              <w:lang w:bidi="es-ES"/>
            </w:rPr>
            <w:t xml:space="preserve">ha finalizado con éxito el curso de estudio necesario </w:t>
          </w:r>
          <w:r>
            <w:rPr>
              <w:lang w:bidi="es-ES"/>
            </w:rPr>
            <w:br/>
          </w:r>
          <w:r w:rsidRPr="001962F9">
            <w:rPr>
              <w:lang w:bidi="es-ES"/>
            </w:rPr>
            <w:t>para graduarse de Bellows High School</w:t>
          </w:r>
        </w:p>
      </w:docPartBody>
    </w:docPart>
    <w:docPart>
      <w:docPartPr>
        <w:name w:val="1A4F63D0474E459FA23E5A2F12698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EF1D2-FC99-4788-BACB-2262A3515B97}"/>
      </w:docPartPr>
      <w:docPartBody>
        <w:p w:rsidR="00000000" w:rsidRDefault="000352C0" w:rsidP="000352C0">
          <w:pPr>
            <w:pStyle w:val="1A4F63D0474E459FA23E5A2F1269877D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8E89A690E74D968CCC9D7F453DE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70CA7-4FA9-4D86-B82E-8D4BF6C683D5}"/>
      </w:docPartPr>
      <w:docPartBody>
        <w:p w:rsidR="00000000" w:rsidRDefault="000352C0" w:rsidP="000352C0">
          <w:pPr>
            <w:pStyle w:val="5D8E89A690E74D968CCC9D7F453DE93E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E16B259B174DB8BB6B3F53A3890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A2D08-C2BB-4AC0-9ADA-C7C6CDACF8AD}"/>
      </w:docPartPr>
      <w:docPartBody>
        <w:p w:rsidR="00000000" w:rsidRDefault="000352C0" w:rsidP="000352C0">
          <w:pPr>
            <w:pStyle w:val="D6E16B259B174DB8BB6B3F53A38904F4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8B42CC8C8C4E3FA228B1BD7FCA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57947-3522-4F54-8BBE-CD0DBACB0D9C}"/>
      </w:docPartPr>
      <w:docPartBody>
        <w:p w:rsidR="00000000" w:rsidRDefault="000352C0" w:rsidP="000352C0">
          <w:pPr>
            <w:pStyle w:val="168B42CC8C8C4E3FA228B1BD7FCA8297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CEC1E302BC4E8485A274719DF15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1F098-DC9F-4AB7-A960-2C541EE461DA}"/>
      </w:docPartPr>
      <w:docPartBody>
        <w:p w:rsidR="00000000" w:rsidRDefault="000352C0" w:rsidP="000352C0">
          <w:pPr>
            <w:pStyle w:val="05CEC1E302BC4E8485A274719DF15836"/>
          </w:pPr>
          <w:r w:rsidRPr="00E474D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44F"/>
    <w:rsid w:val="000352C0"/>
    <w:rsid w:val="003F04DE"/>
    <w:rsid w:val="00522929"/>
    <w:rsid w:val="00552B06"/>
    <w:rsid w:val="0066144F"/>
    <w:rsid w:val="007148F4"/>
    <w:rsid w:val="007C661E"/>
    <w:rsid w:val="007E16A8"/>
    <w:rsid w:val="007F6BE5"/>
    <w:rsid w:val="00800BD4"/>
    <w:rsid w:val="008252CF"/>
    <w:rsid w:val="00827DF6"/>
    <w:rsid w:val="009112F6"/>
    <w:rsid w:val="00A00115"/>
    <w:rsid w:val="00A61D19"/>
    <w:rsid w:val="00AE04DC"/>
    <w:rsid w:val="00BC1E70"/>
    <w:rsid w:val="00C11F57"/>
    <w:rsid w:val="00C65FF7"/>
    <w:rsid w:val="00C932F6"/>
    <w:rsid w:val="00CD4BFB"/>
    <w:rsid w:val="00D168BF"/>
    <w:rsid w:val="00D760D2"/>
    <w:rsid w:val="00E21F28"/>
    <w:rsid w:val="00F42444"/>
    <w:rsid w:val="00F6345F"/>
    <w:rsid w:val="00F6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52C0"/>
    <w:rPr>
      <w:color w:val="808080"/>
    </w:rPr>
  </w:style>
  <w:style w:type="paragraph" w:customStyle="1" w:styleId="C28E932B4F7D424E9D6BD01E3E08D8362">
    <w:name w:val="C28E932B4F7D424E9D6BD01E3E08D8362"/>
    <w:rsid w:val="009112F6"/>
    <w:pPr>
      <w:keepNext/>
      <w:keepLines/>
      <w:spacing w:before="40" w:after="0" w:line="240" w:lineRule="auto"/>
      <w:jc w:val="center"/>
      <w:outlineLvl w:val="1"/>
    </w:pPr>
    <w:rPr>
      <w:rFonts w:asciiTheme="majorHAnsi" w:eastAsiaTheme="majorEastAsia" w:hAnsiTheme="majorHAnsi" w:cstheme="majorBidi"/>
      <w:caps/>
      <w:color w:val="ED7D31" w:themeColor="accent2"/>
      <w:spacing w:val="20"/>
      <w:sz w:val="44"/>
      <w:szCs w:val="26"/>
      <w:lang w:val="es-ES" w:eastAsia="en-US"/>
    </w:rPr>
  </w:style>
  <w:style w:type="paragraph" w:customStyle="1" w:styleId="9B0D1636F4A54E61A275D28869DB4BE42">
    <w:name w:val="9B0D1636F4A54E61A275D28869DB4BE42"/>
    <w:rsid w:val="009112F6"/>
    <w:pPr>
      <w:keepNext/>
      <w:keepLines/>
      <w:spacing w:before="40" w:after="0" w:line="240" w:lineRule="auto"/>
      <w:jc w:val="center"/>
      <w:outlineLvl w:val="2"/>
    </w:pPr>
    <w:rPr>
      <w:rFonts w:eastAsiaTheme="majorEastAsia" w:cstheme="majorBidi"/>
      <w:caps/>
      <w:color w:val="595959" w:themeColor="text1" w:themeTint="A6"/>
      <w:spacing w:val="20"/>
      <w:sz w:val="32"/>
      <w:szCs w:val="24"/>
      <w:lang w:val="es-ES" w:eastAsia="en-US"/>
    </w:rPr>
  </w:style>
  <w:style w:type="paragraph" w:customStyle="1" w:styleId="6002D291EEB1497D8F1654A575452F5C2">
    <w:name w:val="6002D291EEB1497D8F1654A575452F5C2"/>
    <w:rsid w:val="009112F6"/>
    <w:pPr>
      <w:spacing w:after="0" w:line="240" w:lineRule="auto"/>
      <w:ind w:left="3240" w:right="3240"/>
      <w:jc w:val="center"/>
    </w:pPr>
    <w:rPr>
      <w:rFonts w:eastAsiaTheme="minorHAnsi"/>
      <w:color w:val="595959" w:themeColor="text1" w:themeTint="A6"/>
      <w:sz w:val="32"/>
      <w:szCs w:val="28"/>
      <w:lang w:val="es-ES" w:eastAsia="en-US"/>
    </w:rPr>
  </w:style>
  <w:style w:type="paragraph" w:customStyle="1" w:styleId="037BC387EDD04163960CF3D9C5E4D069">
    <w:name w:val="037BC387EDD04163960CF3D9C5E4D069"/>
    <w:rsid w:val="00CD4BFB"/>
  </w:style>
  <w:style w:type="paragraph" w:customStyle="1" w:styleId="3F6E146E077A43A7B9DE063A52EA33D7">
    <w:name w:val="3F6E146E077A43A7B9DE063A52EA33D7"/>
    <w:rsid w:val="000352C0"/>
  </w:style>
  <w:style w:type="paragraph" w:customStyle="1" w:styleId="1A4F63D0474E459FA23E5A2F1269877D">
    <w:name w:val="1A4F63D0474E459FA23E5A2F1269877D"/>
    <w:rsid w:val="000352C0"/>
  </w:style>
  <w:style w:type="paragraph" w:customStyle="1" w:styleId="5D8E89A690E74D968CCC9D7F453DE93E">
    <w:name w:val="5D8E89A690E74D968CCC9D7F453DE93E"/>
    <w:rsid w:val="000352C0"/>
  </w:style>
  <w:style w:type="paragraph" w:customStyle="1" w:styleId="D6E16B259B174DB8BB6B3F53A38904F4">
    <w:name w:val="D6E16B259B174DB8BB6B3F53A38904F4"/>
    <w:rsid w:val="000352C0"/>
  </w:style>
  <w:style w:type="paragraph" w:customStyle="1" w:styleId="310F774D9F0F4E3593BBF68085DD0656">
    <w:name w:val="310F774D9F0F4E3593BBF68085DD0656"/>
    <w:rsid w:val="000352C0"/>
  </w:style>
  <w:style w:type="paragraph" w:customStyle="1" w:styleId="BDEA954DFC5944139EC004E73AE1D8ED">
    <w:name w:val="BDEA954DFC5944139EC004E73AE1D8ED"/>
    <w:rsid w:val="000352C0"/>
  </w:style>
  <w:style w:type="paragraph" w:customStyle="1" w:styleId="168B42CC8C8C4E3FA228B1BD7FCA8297">
    <w:name w:val="168B42CC8C8C4E3FA228B1BD7FCA8297"/>
    <w:rsid w:val="000352C0"/>
  </w:style>
  <w:style w:type="paragraph" w:customStyle="1" w:styleId="05CEC1E302BC4E8485A274719DF15836">
    <w:name w:val="05CEC1E302BC4E8485A274719DF15836"/>
    <w:rsid w:val="000352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2022-07-26T16:29:00Z</dcterms:created>
  <dcterms:modified xsi:type="dcterms:W3CDTF">2022-07-26T17:28:00Z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