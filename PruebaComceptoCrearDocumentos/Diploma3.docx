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AB3E" w14:textId="77777777" w:rsidR="0045039F" w:rsidRDefault="00314887" w:rsidP="00314887">
      <w:pPr>
        <w:spacing w:before="600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13FF5FEE" wp14:editId="7B446251">
                <wp:simplePos x="0" y="0"/>
                <wp:positionH relativeFrom="margin">
                  <wp:align>right</wp:align>
                </wp:positionH>
                <wp:positionV relativeFrom="margin">
                  <wp:posOffset>133350</wp:posOffset>
                </wp:positionV>
                <wp:extent cx="9677400" cy="6821170"/>
                <wp:effectExtent l="0" t="0" r="0" b="0"/>
                <wp:wrapNone/>
                <wp:docPr id="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0" cy="682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89CD2" id="Rectángulo 1" o:spid="_x0000_s1026" alt="&quot;&quot;" style="position:absolute;margin-left:710.8pt;margin-top:10.5pt;width:762pt;height:537.1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48F594AF" wp14:editId="5497FF7A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áfic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orma libre: Forma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bre: Forma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orma libre: Forma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orma libre: Forma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orma libre: Forma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E9587" id="Gráfico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">
                <v:shape id="Forma libre: Forma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orma libre: Forma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orma libre: Forma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orma libre: Forma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orma libre: Forma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orma libre: Forma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orma libre: Forma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orma libre: Forma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orma libre: Forma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Diseño de tabla"/>
      </w:tblPr>
      <w:tblGrid>
        <w:gridCol w:w="1250"/>
        <w:gridCol w:w="4348"/>
        <w:gridCol w:w="4338"/>
        <w:gridCol w:w="4331"/>
        <w:gridCol w:w="1131"/>
      </w:tblGrid>
      <w:tr w:rsidR="00A04CC4" w:rsidRPr="002416E6" w14:paraId="0BC2335C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378F33C7" w14:textId="77777777" w:rsidR="00A04CC4" w:rsidRPr="002416E6" w:rsidRDefault="00000000" w:rsidP="002416E6">
            <w:pPr>
              <w:pStyle w:val="Ttulo2"/>
            </w:pPr>
            <w:sdt>
              <w:sdtPr>
                <w:id w:val="1752851669"/>
                <w:placeholder>
                  <w:docPart w:val="C28E932B4F7D424E9D6BD01E3E08D836"/>
                </w:placeholder>
                <w:temporary/>
                <w:showingPlcHdr/>
                <w15:appearance w15:val="hidden"/>
              </w:sdtPr>
              <w:sdtContent>
                <w:r w:rsidR="00AA7521" w:rsidRPr="00AA7521">
                  <w:rPr>
                    <w:lang w:bidi="es-ES"/>
                  </w:rPr>
                  <w:t>Diploma</w:t>
                </w:r>
              </w:sdtContent>
            </w:sdt>
          </w:p>
        </w:tc>
      </w:tr>
      <w:tr w:rsidR="00A04CC4" w:rsidRPr="002416E6" w14:paraId="0C400A3F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343910A3" w14:textId="77777777" w:rsidR="00A04CC4" w:rsidRPr="002416E6" w:rsidRDefault="00000000" w:rsidP="002416E6">
            <w:pPr>
              <w:pStyle w:val="Ttulo3"/>
            </w:pPr>
            <w:sdt>
              <w:sdtPr>
                <w:id w:val="-1513449137"/>
                <w:placeholder>
                  <w:docPart w:val="9B0D1636F4A54E61A275D28869DB4BE4"/>
                </w:placeholder>
                <w:temporary/>
                <w:showingPlcHdr/>
                <w15:appearance w15:val="hidden"/>
              </w:sdtPr>
              <w:sdtContent>
                <w:r w:rsidR="00AA7521" w:rsidRPr="002416E6">
                  <w:rPr>
                    <w:lang w:bidi="es-ES"/>
                  </w:rPr>
                  <w:t>Certifica que:</w:t>
                </w:r>
              </w:sdtContent>
            </w:sdt>
          </w:p>
        </w:tc>
      </w:tr>
      <w:tr w:rsidR="00A04CC4" w:rsidRPr="002416E6" w14:paraId="15954191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0FD5BBE0" w14:textId="12AD3DBF" w:rsidR="00A04CC4" w:rsidRPr="002416E6" w:rsidRDefault="00AC1FAC" w:rsidP="002416E6">
            <w:pPr>
              <w:pStyle w:val="Ttulo1"/>
            </w:pPr>
            <w:r w:rsidRPr="00AC1FAC">
              <w:t>&lt;</w:t>
            </w:r>
            <w:r w:rsidR="0065201D" w:rsidRPr="00AC1FAC">
              <w:rPr>
                <w:caps w:val="0"/>
              </w:rPr>
              <w:t>namealumno</w:t>
            </w:r>
            <w:r w:rsidRPr="00AE4B62">
              <w:t>&gt;</w:t>
            </w:r>
          </w:p>
        </w:tc>
      </w:tr>
      <w:tr w:rsidR="00A04CC4" w:rsidRPr="002416E6" w14:paraId="353DE708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1A010C34" w14:textId="77777777" w:rsidR="00A04CC4" w:rsidRPr="002416E6" w:rsidRDefault="00000000" w:rsidP="002416E6">
            <w:sdt>
              <w:sdtPr>
                <w:id w:val="-2142961860"/>
                <w:placeholder>
                  <w:docPart w:val="6002D291EEB1497D8F1654A575452F5C"/>
                </w:placeholder>
                <w:temporary/>
                <w:showingPlcHdr/>
                <w15:appearance w15:val="hidden"/>
              </w:sdtPr>
              <w:sdtContent>
                <w:r w:rsidR="001962F9" w:rsidRPr="001962F9">
                  <w:rPr>
                    <w:lang w:bidi="es-ES"/>
                  </w:rPr>
                  <w:t xml:space="preserve">ha finalizado con éxito el curso de estudio necesario </w:t>
                </w:r>
                <w:r w:rsidR="001962F9">
                  <w:rPr>
                    <w:lang w:bidi="es-ES"/>
                  </w:rPr>
                  <w:br/>
                </w:r>
                <w:r w:rsidR="001962F9" w:rsidRPr="001962F9">
                  <w:rPr>
                    <w:lang w:bidi="es-ES"/>
                  </w:rPr>
                  <w:t>para graduarse de Bellows High School</w:t>
                </w:r>
              </w:sdtContent>
            </w:sdt>
          </w:p>
        </w:tc>
      </w:tr>
      <w:tr w:rsidR="00A04CC4" w:rsidRPr="002416E6" w14:paraId="5C3A4E33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7E5E6DF0" w14:textId="77777777" w:rsidR="00480AA6" w:rsidRDefault="00AC1FAC" w:rsidP="007668AB">
            <w:pPr>
              <w:pStyle w:val="Ttulo3"/>
            </w:pPr>
            <w:r w:rsidRPr="00AC1FAC">
              <w:t>&lt;</w:t>
            </w:r>
            <w:r w:rsidR="0065201D" w:rsidRPr="00AC1FAC">
              <w:rPr>
                <w:caps w:val="0"/>
              </w:rPr>
              <w:t>fecha</w:t>
            </w:r>
            <w:r w:rsidRPr="00AC1FAC">
              <w:t>&gt;</w:t>
            </w:r>
          </w:p>
          <w:sdt>
            <w:sdtPr>
              <w:alias w:val="Prueba"/>
              <w:tag w:val="fechas"/>
              <w:id w:val="362324720"/>
              <w:placeholder>
                <w:docPart w:val="DefaultPlaceholder_-1854013440"/>
              </w:placeholder>
              <w:showingPlcHdr/>
              <w15:appearance w15:val="tags"/>
            </w:sdtPr>
            <w:sdtContent>
              <w:p w14:paraId="22D4E3F7" w14:textId="122F0544" w:rsidR="007668AB" w:rsidRPr="007668AB" w:rsidRDefault="007668AB" w:rsidP="007668AB">
                <w:r w:rsidRPr="00E474DE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480AA6" w:rsidRPr="002416E6" w14:paraId="7C321D5F" w14:textId="77777777" w:rsidTr="00B71E9A">
        <w:trPr>
          <w:trHeight w:val="1152"/>
        </w:trPr>
        <w:tc>
          <w:tcPr>
            <w:tcW w:w="1276" w:type="dxa"/>
          </w:tcPr>
          <w:p w14:paraId="43D6E1B4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259D94CD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29625138" w14:textId="77777777" w:rsidR="00A04CC4" w:rsidRPr="002416E6" w:rsidRDefault="00E47B68" w:rsidP="001962F9">
            <w:pPr>
              <w:ind w:left="0" w:right="0"/>
            </w:pPr>
            <w:r w:rsidRPr="002416E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4988FFEB" wp14:editId="27CEC033">
                      <wp:extent cx="1131570" cy="1131570"/>
                      <wp:effectExtent l="38100" t="38100" r="30480" b="30480"/>
                      <wp:docPr id="3" name="Grup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Elipse 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áfico 6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C58633" id="Grupo 3" o:spid="_x0000_s1026" alt="&quot;&quot;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">
                      <v:oval id="Elipse 4" o:spid="_x0000_s1027" alt="&quot;&quot;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6" o:spid="_x0000_s1028" type="#_x0000_t75" alt="&quot;&quot;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3BD29587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8BF4120" w14:textId="77777777" w:rsidR="00A04CC4" w:rsidRPr="002416E6" w:rsidRDefault="00A04CC4" w:rsidP="001962F9">
            <w:pPr>
              <w:ind w:left="0" w:right="0"/>
            </w:pPr>
          </w:p>
        </w:tc>
      </w:tr>
      <w:tr w:rsidR="00480AA6" w:rsidRPr="002416E6" w14:paraId="081097C9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299DC0EC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23FED782" w14:textId="4B5EF28F" w:rsidR="00A04CC4" w:rsidRPr="002416E6" w:rsidRDefault="00AC1FAC" w:rsidP="001962F9">
            <w:pPr>
              <w:ind w:left="0" w:right="0"/>
            </w:pPr>
            <w:r w:rsidRPr="00AC1FAC">
              <w:t>&lt;NameDirector&gt;</w:t>
            </w: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029E4B6E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0DC06D17" w14:textId="155C3907" w:rsidR="00A04CC4" w:rsidRPr="002416E6" w:rsidRDefault="00AC1FAC" w:rsidP="001962F9">
            <w:pPr>
              <w:ind w:left="0" w:right="0"/>
            </w:pPr>
            <w:r w:rsidRPr="00AC1FAC">
              <w:t>&lt;Nametutor&gt;</w:t>
            </w:r>
          </w:p>
        </w:tc>
        <w:tc>
          <w:tcPr>
            <w:tcW w:w="1155" w:type="dxa"/>
          </w:tcPr>
          <w:p w14:paraId="2A25D2B1" w14:textId="77777777" w:rsidR="00A04CC4" w:rsidRPr="002416E6" w:rsidRDefault="00A04CC4" w:rsidP="001962F9">
            <w:pPr>
              <w:ind w:left="0" w:right="0"/>
            </w:pPr>
          </w:p>
        </w:tc>
      </w:tr>
    </w:tbl>
    <w:p w14:paraId="7F9BB86E" w14:textId="77777777" w:rsidR="00A04CC4" w:rsidRDefault="00A04CC4"/>
    <w:sectPr w:rsidR="00A04CC4" w:rsidSect="00480DAE">
      <w:pgSz w:w="16838" w:h="11906" w:orient="landscape" w:code="9"/>
      <w:pgMar w:top="360" w:right="720" w:bottom="36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B1590" w14:textId="77777777" w:rsidR="000759F5" w:rsidRDefault="000759F5" w:rsidP="000875C0">
      <w:r>
        <w:separator/>
      </w:r>
    </w:p>
  </w:endnote>
  <w:endnote w:type="continuationSeparator" w:id="0">
    <w:p w14:paraId="6F317C3F" w14:textId="77777777" w:rsidR="000759F5" w:rsidRDefault="000759F5" w:rsidP="000875C0">
      <w:r>
        <w:continuationSeparator/>
      </w:r>
    </w:p>
  </w:endnote>
  <w:endnote w:type="continuationNotice" w:id="1">
    <w:p w14:paraId="20EAF289" w14:textId="77777777" w:rsidR="000759F5" w:rsidRDefault="000759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0CEEE" w14:textId="77777777" w:rsidR="000759F5" w:rsidRDefault="000759F5" w:rsidP="000875C0">
      <w:r>
        <w:separator/>
      </w:r>
    </w:p>
  </w:footnote>
  <w:footnote w:type="continuationSeparator" w:id="0">
    <w:p w14:paraId="291C521A" w14:textId="77777777" w:rsidR="000759F5" w:rsidRDefault="000759F5" w:rsidP="000875C0">
      <w:r>
        <w:continuationSeparator/>
      </w:r>
    </w:p>
  </w:footnote>
  <w:footnote w:type="continuationNotice" w:id="1">
    <w:p w14:paraId="452EC22A" w14:textId="77777777" w:rsidR="000759F5" w:rsidRDefault="000759F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2B"/>
    <w:rsid w:val="0003083A"/>
    <w:rsid w:val="000650E1"/>
    <w:rsid w:val="000759F5"/>
    <w:rsid w:val="000875C0"/>
    <w:rsid w:val="00094622"/>
    <w:rsid w:val="000A512B"/>
    <w:rsid w:val="000C40D3"/>
    <w:rsid w:val="00110011"/>
    <w:rsid w:val="00113F7A"/>
    <w:rsid w:val="001844A0"/>
    <w:rsid w:val="00185D3E"/>
    <w:rsid w:val="00186721"/>
    <w:rsid w:val="001962F9"/>
    <w:rsid w:val="002416E6"/>
    <w:rsid w:val="00313FB2"/>
    <w:rsid w:val="00314887"/>
    <w:rsid w:val="00324158"/>
    <w:rsid w:val="003550C4"/>
    <w:rsid w:val="003C07D9"/>
    <w:rsid w:val="003C2748"/>
    <w:rsid w:val="0045039F"/>
    <w:rsid w:val="0047262E"/>
    <w:rsid w:val="00480AA6"/>
    <w:rsid w:val="00480DAE"/>
    <w:rsid w:val="0050636B"/>
    <w:rsid w:val="00513099"/>
    <w:rsid w:val="005358A0"/>
    <w:rsid w:val="005F2A53"/>
    <w:rsid w:val="00604740"/>
    <w:rsid w:val="006237E5"/>
    <w:rsid w:val="0065201D"/>
    <w:rsid w:val="006673FB"/>
    <w:rsid w:val="00683186"/>
    <w:rsid w:val="006A75DC"/>
    <w:rsid w:val="006D032B"/>
    <w:rsid w:val="006F2FC9"/>
    <w:rsid w:val="007206EB"/>
    <w:rsid w:val="007668AB"/>
    <w:rsid w:val="007A53B3"/>
    <w:rsid w:val="007D2DEA"/>
    <w:rsid w:val="008130DC"/>
    <w:rsid w:val="0088227F"/>
    <w:rsid w:val="008C1369"/>
    <w:rsid w:val="008C2AC8"/>
    <w:rsid w:val="008C6D8D"/>
    <w:rsid w:val="008D4107"/>
    <w:rsid w:val="008F7137"/>
    <w:rsid w:val="008F7853"/>
    <w:rsid w:val="00967D57"/>
    <w:rsid w:val="009A17AC"/>
    <w:rsid w:val="009C6513"/>
    <w:rsid w:val="009D3373"/>
    <w:rsid w:val="00A04CC4"/>
    <w:rsid w:val="00A14C55"/>
    <w:rsid w:val="00A30EB6"/>
    <w:rsid w:val="00A54BC3"/>
    <w:rsid w:val="00AA7521"/>
    <w:rsid w:val="00AC1FAC"/>
    <w:rsid w:val="00AC2AE5"/>
    <w:rsid w:val="00AD4135"/>
    <w:rsid w:val="00AE4B62"/>
    <w:rsid w:val="00B26126"/>
    <w:rsid w:val="00B3467D"/>
    <w:rsid w:val="00B71E9A"/>
    <w:rsid w:val="00B76559"/>
    <w:rsid w:val="00BA757B"/>
    <w:rsid w:val="00C26A15"/>
    <w:rsid w:val="00C70B50"/>
    <w:rsid w:val="00CA0E79"/>
    <w:rsid w:val="00CD4C49"/>
    <w:rsid w:val="00D04B64"/>
    <w:rsid w:val="00D76A8B"/>
    <w:rsid w:val="00D903D9"/>
    <w:rsid w:val="00DC2E0F"/>
    <w:rsid w:val="00E13588"/>
    <w:rsid w:val="00E47B68"/>
    <w:rsid w:val="00E52F25"/>
    <w:rsid w:val="00E62004"/>
    <w:rsid w:val="00E64EFE"/>
    <w:rsid w:val="00E772E2"/>
    <w:rsid w:val="00E81CD3"/>
    <w:rsid w:val="00F01E2B"/>
    <w:rsid w:val="00F4211A"/>
    <w:rsid w:val="00F428F0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42F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A7521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75C0"/>
  </w:style>
  <w:style w:type="paragraph" w:styleId="Piedepgina">
    <w:name w:val="footer"/>
    <w:basedOn w:val="Normal"/>
    <w:link w:val="Piedepgina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75C0"/>
  </w:style>
  <w:style w:type="character" w:customStyle="1" w:styleId="Ttulo1Car">
    <w:name w:val="Título 1 Car"/>
    <w:basedOn w:val="Fuentedeprrafopredeter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Roaming\Microsoft\Templates\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8E932B4F7D424E9D6BD01E3E08D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4620B-5DC2-4AA0-A609-6CC2D11FC7F5}"/>
      </w:docPartPr>
      <w:docPartBody>
        <w:p w:rsidR="00C11F57" w:rsidRDefault="009112F6" w:rsidP="009112F6">
          <w:pPr>
            <w:pStyle w:val="C28E932B4F7D424E9D6BD01E3E08D8362"/>
          </w:pPr>
          <w:r w:rsidRPr="00AA7521">
            <w:rPr>
              <w:lang w:bidi="es-ES"/>
            </w:rPr>
            <w:t>Diploma</w:t>
          </w:r>
        </w:p>
      </w:docPartBody>
    </w:docPart>
    <w:docPart>
      <w:docPartPr>
        <w:name w:val="9B0D1636F4A54E61A275D28869DB4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79F3-AD24-414A-A28F-8F70DD0C00CC}"/>
      </w:docPartPr>
      <w:docPartBody>
        <w:p w:rsidR="00C11F57" w:rsidRDefault="009112F6" w:rsidP="009112F6">
          <w:pPr>
            <w:pStyle w:val="9B0D1636F4A54E61A275D28869DB4BE42"/>
          </w:pPr>
          <w:r w:rsidRPr="002416E6">
            <w:rPr>
              <w:lang w:bidi="es-ES"/>
            </w:rPr>
            <w:t>Certifica que:</w:t>
          </w:r>
        </w:p>
      </w:docPartBody>
    </w:docPart>
    <w:docPart>
      <w:docPartPr>
        <w:name w:val="6002D291EEB1497D8F1654A575452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3E887-C969-44C3-BD19-FEC321030E07}"/>
      </w:docPartPr>
      <w:docPartBody>
        <w:p w:rsidR="00C11F57" w:rsidRDefault="009112F6" w:rsidP="009112F6">
          <w:pPr>
            <w:pStyle w:val="6002D291EEB1497D8F1654A575452F5C2"/>
          </w:pPr>
          <w:r w:rsidRPr="001962F9">
            <w:rPr>
              <w:lang w:bidi="es-ES"/>
            </w:rPr>
            <w:t xml:space="preserve">ha finalizado con éxito el curso de estudio necesario </w:t>
          </w:r>
          <w:r>
            <w:rPr>
              <w:lang w:bidi="es-ES"/>
            </w:rPr>
            <w:br/>
          </w:r>
          <w:r w:rsidRPr="001962F9">
            <w:rPr>
              <w:lang w:bidi="es-ES"/>
            </w:rPr>
            <w:t>para graduarse de Bellows High School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4E63E-AE57-4466-B133-C967095E4923}"/>
      </w:docPartPr>
      <w:docPartBody>
        <w:p w:rsidR="00BC1E70" w:rsidRDefault="00C65FF7">
          <w:r w:rsidRPr="00E474D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4F"/>
    <w:rsid w:val="000F3364"/>
    <w:rsid w:val="0066144F"/>
    <w:rsid w:val="006643F7"/>
    <w:rsid w:val="007148F4"/>
    <w:rsid w:val="007F6BE5"/>
    <w:rsid w:val="00800BD4"/>
    <w:rsid w:val="009112F6"/>
    <w:rsid w:val="009969DF"/>
    <w:rsid w:val="00A00115"/>
    <w:rsid w:val="00A61D19"/>
    <w:rsid w:val="00AE04DC"/>
    <w:rsid w:val="00BC1E70"/>
    <w:rsid w:val="00C11F57"/>
    <w:rsid w:val="00C65FF7"/>
    <w:rsid w:val="00E21F28"/>
    <w:rsid w:val="00F42444"/>
    <w:rsid w:val="00F6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5FF7"/>
    <w:rPr>
      <w:color w:val="808080"/>
    </w:rPr>
  </w:style>
  <w:style w:type="paragraph" w:customStyle="1" w:styleId="C28E932B4F7D424E9D6BD01E3E08D8362">
    <w:name w:val="C28E932B4F7D424E9D6BD01E3E08D8362"/>
    <w:rsid w:val="009112F6"/>
    <w:pPr>
      <w:keepNext/>
      <w:keepLines/>
      <w:spacing w:before="40" w:after="0" w:line="240" w:lineRule="auto"/>
      <w:jc w:val="center"/>
      <w:outlineLvl w:val="1"/>
    </w:pPr>
    <w:rPr>
      <w:rFonts w:asciiTheme="majorHAnsi" w:eastAsiaTheme="majorEastAsia" w:hAnsiTheme="majorHAnsi" w:cstheme="majorBidi"/>
      <w:caps/>
      <w:color w:val="ED7D31" w:themeColor="accent2"/>
      <w:spacing w:val="20"/>
      <w:sz w:val="44"/>
      <w:szCs w:val="26"/>
      <w:lang w:val="es-ES" w:eastAsia="en-US"/>
    </w:rPr>
  </w:style>
  <w:style w:type="paragraph" w:customStyle="1" w:styleId="9B0D1636F4A54E61A275D28869DB4BE42">
    <w:name w:val="9B0D1636F4A54E61A275D28869DB4BE42"/>
    <w:rsid w:val="009112F6"/>
    <w:pPr>
      <w:keepNext/>
      <w:keepLines/>
      <w:spacing w:before="40" w:after="0" w:line="240" w:lineRule="auto"/>
      <w:jc w:val="center"/>
      <w:outlineLvl w:val="2"/>
    </w:pPr>
    <w:rPr>
      <w:rFonts w:eastAsiaTheme="majorEastAsia" w:cstheme="majorBidi"/>
      <w:caps/>
      <w:color w:val="595959" w:themeColor="text1" w:themeTint="A6"/>
      <w:spacing w:val="20"/>
      <w:sz w:val="32"/>
      <w:szCs w:val="24"/>
      <w:lang w:val="es-ES" w:eastAsia="en-US"/>
    </w:rPr>
  </w:style>
  <w:style w:type="paragraph" w:customStyle="1" w:styleId="6002D291EEB1497D8F1654A575452F5C2">
    <w:name w:val="6002D291EEB1497D8F1654A575452F5C2"/>
    <w:rsid w:val="009112F6"/>
    <w:pPr>
      <w:spacing w:after="0" w:line="240" w:lineRule="auto"/>
      <w:ind w:left="3240" w:right="3240"/>
      <w:jc w:val="center"/>
    </w:pPr>
    <w:rPr>
      <w:rFonts w:eastAsiaTheme="minorHAnsi"/>
      <w:color w:val="595959" w:themeColor="text1" w:themeTint="A6"/>
      <w:sz w:val="32"/>
      <w:szCs w:val="28"/>
      <w:lang w:val="es-E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Diploma.dotx</Template>
  <TotalTime>0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2022-07-26T15:00:00Z</dcterms:created>
  <dcterms:modified xsi:type="dcterms:W3CDTF">2022-07-26T15:00:00Z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